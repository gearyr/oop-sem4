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371637D" w:rsidR="00811C48" w:rsidRPr="001E7ABE" w:rsidRDefault="00302CC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7D3D504" w:rsidR="00321362" w:rsidRPr="00B67595" w:rsidRDefault="00302CC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</w:t>
            </w:r>
            <w:r w:rsidR="002F4CB4">
              <w:rPr>
                <w:rFonts w:ascii="Arial Narrow" w:hAnsi="Arial Narrow" w:cs="Tahoma"/>
                <w:sz w:val="36"/>
              </w:rPr>
              <w:t>175 | COMP6708</w:t>
            </w:r>
            <w:r w:rsidR="00D27631">
              <w:rPr>
                <w:rFonts w:ascii="Arial Narrow" w:hAnsi="Arial Narrow" w:cs="Tahoma"/>
                <w:sz w:val="36"/>
              </w:rPr>
              <w:t>001</w:t>
            </w:r>
          </w:p>
          <w:p w14:paraId="36656A16" w14:textId="31FC5AD4" w:rsidR="00235C36" w:rsidRPr="00876A58" w:rsidRDefault="00302CC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A7F261" w:rsidR="00F80742" w:rsidRPr="00DF718C" w:rsidRDefault="008538A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0D4DFAD" w:rsidR="000732DF" w:rsidRPr="0036420F" w:rsidRDefault="005048F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O223-COMP6708-LC039</w:t>
            </w:r>
            <w:r w:rsidR="00155AE6">
              <w:rPr>
                <w:rFonts w:ascii="Arial" w:hAnsi="Arial" w:cs="Arial"/>
                <w:b/>
                <w:sz w:val="20"/>
              </w:rPr>
              <w:t>01</w:t>
            </w:r>
            <w:r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34050C1" w:rsidR="00535DA7" w:rsidRPr="005048FB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48FB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48FB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98AFF6" w14:textId="77777777" w:rsidR="005048FB" w:rsidRDefault="005048FB" w:rsidP="005048FB">
      <w:pPr>
        <w:numPr>
          <w:ilvl w:val="0"/>
          <w:numId w:val="1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5CA357EB" w14:textId="77777777" w:rsidR="005048FB" w:rsidRDefault="005048FB" w:rsidP="005048F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170AD43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>
        <w:t xml:space="preserve"> </w:t>
      </w:r>
      <w:r>
        <w:rPr>
          <w:lang w:val="id-ID" w:eastAsia="x-none"/>
        </w:rPr>
        <w:t>lainnya</w:t>
      </w:r>
    </w:p>
    <w:p w14:paraId="5AB3A37A" w14:textId="77777777" w:rsidR="005048FB" w:rsidRDefault="005048FB" w:rsidP="005048FB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8936BBE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</w:p>
    <w:p w14:paraId="0A9936F6" w14:textId="77777777" w:rsidR="005048FB" w:rsidRDefault="005048FB" w:rsidP="005048F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32DE342A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 xml:space="preserve">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1183FCF6" w14:textId="77777777" w:rsidR="005048FB" w:rsidRDefault="005048FB" w:rsidP="005048FB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0F8C2AB5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0F4F2438" w14:textId="77777777" w:rsidR="005048FB" w:rsidRDefault="005048FB" w:rsidP="005048FB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A2D303D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soal,</w:t>
      </w:r>
    </w:p>
    <w:p w14:paraId="62A08154" w14:textId="77777777" w:rsidR="005048FB" w:rsidRDefault="005048FB" w:rsidP="005048F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28E664E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BF7A2AA" w14:textId="77777777" w:rsidR="005048FB" w:rsidRDefault="005048FB" w:rsidP="005048F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62835EB" w14:textId="77777777" w:rsidR="005048FB" w:rsidRDefault="005048FB" w:rsidP="005048FB">
      <w:pPr>
        <w:numPr>
          <w:ilvl w:val="2"/>
          <w:numId w:val="17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FA92A0D" w14:textId="77777777" w:rsidR="005048FB" w:rsidRDefault="005048FB" w:rsidP="005048F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7BEF89C" w14:textId="77777777" w:rsidR="005048FB" w:rsidRDefault="005048FB" w:rsidP="005048F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45441E1" w14:textId="77777777" w:rsidR="005048FB" w:rsidRDefault="005048FB" w:rsidP="005048FB">
      <w:pPr>
        <w:numPr>
          <w:ilvl w:val="0"/>
          <w:numId w:val="16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F7019F9" w14:textId="77777777" w:rsidR="005048FB" w:rsidRDefault="005048FB" w:rsidP="005048F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2AA13901" w14:textId="77777777" w:rsidR="005048FB" w:rsidRDefault="005048FB" w:rsidP="005048FB">
      <w:pPr>
        <w:spacing w:line="360" w:lineRule="auto"/>
        <w:ind w:left="360" w:hanging="360"/>
      </w:pPr>
    </w:p>
    <w:p w14:paraId="0614A326" w14:textId="77777777" w:rsidR="005048FB" w:rsidRDefault="005048FB" w:rsidP="005048FB">
      <w:pPr>
        <w:numPr>
          <w:ilvl w:val="0"/>
          <w:numId w:val="1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60C39CBA" w14:textId="77777777" w:rsidR="005048FB" w:rsidRDefault="005048FB" w:rsidP="005048F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4B60870D" w14:textId="77777777" w:rsidR="005048FB" w:rsidRDefault="005048FB" w:rsidP="005048F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129E4C0" w14:textId="77777777" w:rsidR="005048FB" w:rsidRDefault="005048FB" w:rsidP="005048FB">
      <w:pPr>
        <w:numPr>
          <w:ilvl w:val="0"/>
          <w:numId w:val="1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F396A39" w14:textId="77777777" w:rsidR="005048FB" w:rsidRDefault="005048FB" w:rsidP="005048F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8ACE9B1" w14:textId="77777777" w:rsidR="005048FB" w:rsidRDefault="005048FB" w:rsidP="005048FB">
      <w:pPr>
        <w:spacing w:line="360" w:lineRule="auto"/>
        <w:ind w:left="360"/>
        <w:jc w:val="both"/>
        <w:rPr>
          <w:lang w:val="id-ID"/>
        </w:rPr>
      </w:pPr>
    </w:p>
    <w:p w14:paraId="4C8E1519" w14:textId="77777777" w:rsidR="005048FB" w:rsidRDefault="005048FB" w:rsidP="005048FB">
      <w:pPr>
        <w:numPr>
          <w:ilvl w:val="0"/>
          <w:numId w:val="1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01CC4C35" w14:textId="77777777" w:rsidR="005048FB" w:rsidRDefault="005048FB" w:rsidP="005048F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5048FB" w14:paraId="48B5E93A" w14:textId="77777777" w:rsidTr="005048F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444DB" w14:textId="77777777" w:rsidR="005048FB" w:rsidRDefault="005048F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7422307E" w14:textId="77777777" w:rsidR="005048FB" w:rsidRDefault="005048F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4A85F8" w14:textId="77777777" w:rsidR="005048FB" w:rsidRDefault="005048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22022E46" w14:textId="77777777" w:rsidR="005048FB" w:rsidRDefault="005048F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048FB" w14:paraId="0B373E8C" w14:textId="77777777" w:rsidTr="005048FB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3FF3" w14:textId="77777777" w:rsidR="005048FB" w:rsidRPr="005048FB" w:rsidRDefault="005048FB">
            <w:pPr>
              <w:jc w:val="center"/>
              <w:rPr>
                <w:bCs/>
              </w:rPr>
            </w:pPr>
            <w:r w:rsidRPr="005048FB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B46A" w14:textId="751B7DF6" w:rsidR="005048FB" w:rsidRPr="005048FB" w:rsidRDefault="005048FB">
            <w:pPr>
              <w:jc w:val="center"/>
              <w:rPr>
                <w:bCs/>
              </w:rPr>
            </w:pPr>
            <w:r w:rsidRPr="005048FB">
              <w:rPr>
                <w:bCs/>
              </w:rPr>
              <w:t>60%</w:t>
            </w:r>
          </w:p>
        </w:tc>
      </w:tr>
    </w:tbl>
    <w:p w14:paraId="61673409" w14:textId="77777777" w:rsidR="005048FB" w:rsidRDefault="005048FB" w:rsidP="005048FB">
      <w:pPr>
        <w:spacing w:line="360" w:lineRule="auto"/>
        <w:ind w:left="360"/>
        <w:jc w:val="both"/>
        <w:rPr>
          <w:lang w:val="id-ID"/>
        </w:rPr>
      </w:pPr>
    </w:p>
    <w:p w14:paraId="4F44196E" w14:textId="77777777" w:rsidR="005048FB" w:rsidRDefault="005048FB" w:rsidP="005048FB">
      <w:pPr>
        <w:numPr>
          <w:ilvl w:val="0"/>
          <w:numId w:val="16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2907AD7" w14:textId="77777777" w:rsidR="005048FB" w:rsidRDefault="005048FB" w:rsidP="005048F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048FB" w14:paraId="1B319C00" w14:textId="77777777" w:rsidTr="005048FB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C53077" w14:textId="77777777" w:rsidR="005048FB" w:rsidRDefault="005048F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56E1456F" w14:textId="77777777" w:rsidR="005048FB" w:rsidRDefault="005048F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048FB" w14:paraId="0E3B070D" w14:textId="77777777" w:rsidTr="005048FB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BF24" w14:textId="77777777" w:rsidR="005048FB" w:rsidRDefault="00887CE2">
            <w:pPr>
              <w:rPr>
                <w:color w:val="000000"/>
              </w:rPr>
            </w:pPr>
            <w:r>
              <w:rPr>
                <w:color w:val="000000"/>
              </w:rPr>
              <w:t>Java 8</w:t>
            </w:r>
          </w:p>
          <w:p w14:paraId="7311D591" w14:textId="32F6B54B" w:rsidR="00887CE2" w:rsidRPr="00887CE2" w:rsidRDefault="00887CE2">
            <w:pPr>
              <w:rPr>
                <w:bCs/>
                <w:highlight w:val="yellow"/>
              </w:rPr>
            </w:pPr>
            <w:r>
              <w:rPr>
                <w:color w:val="000000"/>
              </w:rPr>
              <w:t>Eclipse 2020.6</w:t>
            </w:r>
          </w:p>
        </w:tc>
      </w:tr>
    </w:tbl>
    <w:p w14:paraId="098A3C71" w14:textId="72E537BF" w:rsidR="005048FB" w:rsidRDefault="005048FB" w:rsidP="005048FB">
      <w:pPr>
        <w:pStyle w:val="Heading2"/>
        <w:numPr>
          <w:ilvl w:val="0"/>
          <w:numId w:val="16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048F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5048F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048F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5048F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5048F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73D6FCE" w14:textId="5E988CCD" w:rsidR="005048FB" w:rsidRDefault="005048FB" w:rsidP="005048F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</w:t>
      </w:r>
      <w:r w:rsidRPr="005048FB">
        <w:rPr>
          <w:rStyle w:val="longtext"/>
          <w:i/>
          <w:iCs/>
          <w:sz w:val="18"/>
          <w:szCs w:val="18"/>
        </w:rPr>
        <w:t xml:space="preserve">included in assignment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887CE2" w14:paraId="15A3430C" w14:textId="77777777" w:rsidTr="00887CE2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F6E085" w14:textId="77777777" w:rsidR="00887CE2" w:rsidRDefault="00887C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5C100803" w14:textId="77777777" w:rsidR="00887CE2" w:rsidRDefault="00887CE2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2DD65" w14:textId="77777777" w:rsidR="00887CE2" w:rsidRDefault="00887C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7244622" w14:textId="77777777" w:rsidR="00887CE2" w:rsidRDefault="00887CE2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87CE2" w14:paraId="2AA24B2A" w14:textId="77777777" w:rsidTr="00887CE2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BC8" w14:textId="5BEF8483" w:rsidR="00887CE2" w:rsidRDefault="00887CE2">
            <w:pPr>
              <w:rPr>
                <w:bCs/>
              </w:rPr>
            </w:pPr>
            <w:r>
              <w:rPr>
                <w:bCs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85AE" w14:textId="1AD7B490" w:rsidR="00887CE2" w:rsidRDefault="00887CE2">
            <w:pPr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21CC4B78" w14:textId="77777777" w:rsidR="005B66A9" w:rsidRPr="005048FB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02BD3F" w14:textId="77777777" w:rsidR="00851D75" w:rsidRDefault="00851D7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58D33E1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03DF31CE" w:rsidR="00BC6DE8" w:rsidRDefault="00302CC9" w:rsidP="00302CC9">
      <w:pPr>
        <w:spacing w:after="240" w:line="360" w:lineRule="auto"/>
        <w:jc w:val="center"/>
      </w:pPr>
      <w:proofErr w:type="spellStart"/>
      <w:r>
        <w:rPr>
          <w:b/>
          <w:bCs/>
        </w:rPr>
        <w:t>BlueJack</w:t>
      </w:r>
      <w:proofErr w:type="spellEnd"/>
      <w:r>
        <w:rPr>
          <w:b/>
          <w:bCs/>
        </w:rPr>
        <w:t xml:space="preserve"> Station</w:t>
      </w:r>
    </w:p>
    <w:p w14:paraId="24864CA8" w14:textId="10EEA73E" w:rsidR="00302CC9" w:rsidRDefault="00302CC9" w:rsidP="00302CC9">
      <w:pPr>
        <w:spacing w:after="240" w:line="360" w:lineRule="auto"/>
        <w:ind w:firstLine="720"/>
        <w:rPr>
          <w:b/>
          <w:bCs/>
        </w:rPr>
      </w:pPr>
      <w:proofErr w:type="spellStart"/>
      <w:r w:rsidRPr="00AA677B">
        <w:rPr>
          <w:b/>
          <w:bCs/>
        </w:rPr>
        <w:t>BlueJack</w:t>
      </w:r>
      <w:proofErr w:type="spellEnd"/>
      <w:r w:rsidRPr="00AA677B">
        <w:rPr>
          <w:b/>
          <w:bCs/>
        </w:rPr>
        <w:t xml:space="preserve"> Station</w:t>
      </w:r>
      <w:r>
        <w:t xml:space="preserve"> is the biggest train station in Jakarta. Many people come here to board on trains to various destinations. Because the train station grows bigger each year, the station manager needs a program to keep track of all the train routes from </w:t>
      </w:r>
      <w:proofErr w:type="spellStart"/>
      <w:r w:rsidRPr="00AA677B">
        <w:rPr>
          <w:b/>
          <w:bCs/>
        </w:rPr>
        <w:t>BlueJack</w:t>
      </w:r>
      <w:proofErr w:type="spellEnd"/>
      <w:r w:rsidRPr="00AA677B">
        <w:rPr>
          <w:b/>
          <w:bCs/>
        </w:rPr>
        <w:t xml:space="preserve"> Station</w:t>
      </w:r>
      <w:r>
        <w:t xml:space="preserve"> to other cities. Unfortunately, he can’t code. You</w:t>
      </w:r>
      <w:r w:rsidR="00AA677B">
        <w:t xml:space="preserve"> as</w:t>
      </w:r>
      <w:r>
        <w:t xml:space="preserve"> a good programmer, have been asked to </w:t>
      </w:r>
      <w:r>
        <w:rPr>
          <w:b/>
          <w:bCs/>
        </w:rPr>
        <w:t>create a program</w:t>
      </w:r>
      <w:r>
        <w:t xml:space="preserve"> that can </w:t>
      </w:r>
      <w:r>
        <w:rPr>
          <w:b/>
          <w:bCs/>
        </w:rPr>
        <w:t xml:space="preserve">list all the train routes </w:t>
      </w:r>
      <w:r>
        <w:t xml:space="preserve">starting from </w:t>
      </w:r>
      <w:proofErr w:type="spellStart"/>
      <w:r w:rsidRPr="001D4A64">
        <w:rPr>
          <w:b/>
          <w:bCs/>
        </w:rPr>
        <w:t>BlueJack</w:t>
      </w:r>
      <w:proofErr w:type="spellEnd"/>
      <w:r w:rsidRPr="001D4A64">
        <w:rPr>
          <w:b/>
          <w:bCs/>
        </w:rPr>
        <w:t xml:space="preserve"> Station</w:t>
      </w:r>
      <w:r>
        <w:t xml:space="preserve">, based on the following criteria using </w:t>
      </w:r>
      <w:r>
        <w:rPr>
          <w:b/>
          <w:bCs/>
        </w:rPr>
        <w:t>Java Programming Language:</w:t>
      </w:r>
    </w:p>
    <w:p w14:paraId="2E92B5F7" w14:textId="4C9C8A2C" w:rsidR="00AA677B" w:rsidRDefault="00AA677B" w:rsidP="00302CC9">
      <w:pPr>
        <w:spacing w:after="240" w:line="360" w:lineRule="auto"/>
        <w:ind w:firstLine="720"/>
      </w:pPr>
      <w:r>
        <w:t xml:space="preserve">At the start of the application, it will show a </w:t>
      </w:r>
      <w:r w:rsidRPr="00AA677B">
        <w:rPr>
          <w:b/>
          <w:bCs/>
        </w:rPr>
        <w:t>menu</w:t>
      </w:r>
      <w:r>
        <w:t xml:space="preserve">. The menu consists of the following </w:t>
      </w:r>
      <w:proofErr w:type="gramStart"/>
      <w:r>
        <w:t>specifications :</w:t>
      </w:r>
      <w:proofErr w:type="gramEnd"/>
    </w:p>
    <w:p w14:paraId="2C6D96AC" w14:textId="24C87C66" w:rsidR="00AA677B" w:rsidRPr="00AA677B" w:rsidRDefault="00AA677B" w:rsidP="00AA677B">
      <w:pPr>
        <w:pStyle w:val="ListParagraph"/>
        <w:numPr>
          <w:ilvl w:val="0"/>
          <w:numId w:val="18"/>
        </w:numPr>
        <w:spacing w:after="240" w:line="360" w:lineRule="auto"/>
      </w:pPr>
      <w:r>
        <w:rPr>
          <w:b/>
          <w:bCs/>
        </w:rPr>
        <w:t>Insert Route</w:t>
      </w:r>
    </w:p>
    <w:p w14:paraId="3A591FAF" w14:textId="39EEA5D4" w:rsidR="00AA677B" w:rsidRPr="00AA677B" w:rsidRDefault="00AA677B" w:rsidP="00AA677B">
      <w:pPr>
        <w:pStyle w:val="ListParagraph"/>
        <w:numPr>
          <w:ilvl w:val="0"/>
          <w:numId w:val="18"/>
        </w:numPr>
        <w:spacing w:after="240" w:line="360" w:lineRule="auto"/>
      </w:pPr>
      <w:r>
        <w:rPr>
          <w:b/>
          <w:bCs/>
        </w:rPr>
        <w:t>View Route</w:t>
      </w:r>
    </w:p>
    <w:p w14:paraId="135C9AF2" w14:textId="607F3756" w:rsidR="00AA677B" w:rsidRPr="00AA677B" w:rsidRDefault="00AA677B" w:rsidP="00AA677B">
      <w:pPr>
        <w:pStyle w:val="ListParagraph"/>
        <w:numPr>
          <w:ilvl w:val="0"/>
          <w:numId w:val="18"/>
        </w:numPr>
        <w:spacing w:after="240" w:line="360" w:lineRule="auto"/>
      </w:pPr>
      <w:r>
        <w:rPr>
          <w:b/>
          <w:bCs/>
        </w:rPr>
        <w:t>Delete Route</w:t>
      </w:r>
    </w:p>
    <w:p w14:paraId="0241F211" w14:textId="77777777" w:rsidR="00AA677B" w:rsidRPr="00AA677B" w:rsidRDefault="00AA677B" w:rsidP="00AA677B">
      <w:pPr>
        <w:pStyle w:val="ListParagraph"/>
        <w:numPr>
          <w:ilvl w:val="0"/>
          <w:numId w:val="18"/>
        </w:numPr>
        <w:spacing w:after="240" w:line="360" w:lineRule="auto"/>
      </w:pPr>
      <w:r>
        <w:rPr>
          <w:b/>
          <w:bCs/>
        </w:rPr>
        <w:t>Exit</w:t>
      </w:r>
    </w:p>
    <w:p w14:paraId="3573EBD1" w14:textId="2D99EFD8" w:rsidR="009C1F2B" w:rsidRDefault="00161CF6" w:rsidP="00AA677B">
      <w:pPr>
        <w:spacing w:after="240" w:line="360" w:lineRule="auto"/>
        <w:jc w:val="center"/>
      </w:pPr>
      <w:r>
        <w:rPr>
          <w:noProof/>
        </w:rPr>
        <w:drawing>
          <wp:inline distT="0" distB="0" distL="0" distR="0" wp14:anchorId="0592F9A1" wp14:editId="4E9BDBC5">
            <wp:extent cx="6084000" cy="911585"/>
            <wp:effectExtent l="19050" t="19050" r="12065" b="22225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91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FF629" w14:textId="7A704993" w:rsidR="009A6860" w:rsidRPr="00161CF6" w:rsidRDefault="009C1F2B" w:rsidP="00161CF6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h</w:t>
      </w:r>
      <w:r>
        <w:rPr>
          <w:b/>
          <w:bCs/>
          <w:i w:val="0"/>
          <w:iCs w:val="0"/>
          <w:color w:val="auto"/>
          <w:sz w:val="22"/>
          <w:szCs w:val="22"/>
        </w:rPr>
        <w:t>ome menu</w:t>
      </w:r>
    </w:p>
    <w:p w14:paraId="316F045A" w14:textId="77777777" w:rsidR="009A6860" w:rsidRPr="009A6860" w:rsidRDefault="009A6860" w:rsidP="009A6860"/>
    <w:p w14:paraId="0B2D8756" w14:textId="76D4C16C" w:rsidR="009C1F2B" w:rsidRDefault="009C1F2B" w:rsidP="009C1F2B">
      <w:pPr>
        <w:pStyle w:val="ListParagraph"/>
        <w:numPr>
          <w:ilvl w:val="0"/>
          <w:numId w:val="13"/>
        </w:numPr>
        <w:spacing w:after="240" w:line="360" w:lineRule="auto"/>
        <w:ind w:left="426"/>
        <w:jc w:val="both"/>
        <w:rPr>
          <w:rFonts w:eastAsia="Times New Roman"/>
          <w:b/>
          <w:bCs/>
          <w:i/>
          <w:iCs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menu 1 (Insert </w:t>
      </w:r>
      <w:r w:rsidR="003D4BF2">
        <w:rPr>
          <w:rFonts w:eastAsia="Times New Roman"/>
          <w:b/>
          <w:bCs/>
        </w:rPr>
        <w:t>R</w:t>
      </w:r>
      <w:r>
        <w:rPr>
          <w:rFonts w:eastAsia="Times New Roman"/>
          <w:b/>
          <w:bCs/>
        </w:rPr>
        <w:t>oute):</w:t>
      </w:r>
    </w:p>
    <w:p w14:paraId="6CAD937B" w14:textId="44E5D7D8" w:rsidR="009C1F2B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>Ask the user to input:</w:t>
      </w:r>
    </w:p>
    <w:p w14:paraId="59FFBA16" w14:textId="01D33904" w:rsidR="009C1F2B" w:rsidRPr="009C1F2B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bookmarkStart w:id="1" w:name="_Hlk71728696"/>
      <w:r>
        <w:rPr>
          <w:rFonts w:eastAsia="Times New Roman"/>
          <w:b/>
          <w:bCs/>
        </w:rPr>
        <w:t>Destination</w:t>
      </w:r>
      <w:r>
        <w:rPr>
          <w:rFonts w:eastAsia="Times New Roman"/>
        </w:rPr>
        <w:t xml:space="preserve">, which must be either </w:t>
      </w:r>
      <w:r>
        <w:rPr>
          <w:rFonts w:eastAsia="Times New Roman"/>
          <w:b/>
          <w:bCs/>
        </w:rPr>
        <w:t>‘Jakarta’, ‘Bogor’, ‘Depok’, ‘Tangerang’, or ‘Bekasi’ (case sensitive)</w:t>
      </w:r>
    </w:p>
    <w:p w14:paraId="1F3EFE8F" w14:textId="5A858746" w:rsidR="009C1F2B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Distance, </w:t>
      </w:r>
      <w:r>
        <w:rPr>
          <w:rFonts w:eastAsia="Times New Roman"/>
        </w:rPr>
        <w:t xml:space="preserve">which must be a </w:t>
      </w:r>
      <w:r>
        <w:rPr>
          <w:rFonts w:eastAsia="Times New Roman"/>
          <w:b/>
          <w:bCs/>
        </w:rPr>
        <w:t>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 and 1000</w:t>
      </w:r>
    </w:p>
    <w:bookmarkEnd w:id="1"/>
    <w:p w14:paraId="0248E0A9" w14:textId="7B969E10" w:rsidR="001F10FA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After the user </w:t>
      </w:r>
      <w:r>
        <w:rPr>
          <w:rFonts w:eastAsia="Times New Roman"/>
          <w:b/>
          <w:bCs/>
        </w:rPr>
        <w:t>successfully</w:t>
      </w:r>
      <w:r>
        <w:rPr>
          <w:rFonts w:eastAsia="Times New Roman"/>
        </w:rPr>
        <w:t xml:space="preserve"> inputted all the data, </w:t>
      </w:r>
      <w:r w:rsidR="003D4BF2">
        <w:rPr>
          <w:rFonts w:eastAsia="Times New Roman"/>
          <w:b/>
          <w:bCs/>
        </w:rPr>
        <w:t xml:space="preserve">generate </w:t>
      </w:r>
      <w:r w:rsidR="003D4BF2">
        <w:rPr>
          <w:rFonts w:eastAsia="Times New Roman"/>
        </w:rPr>
        <w:t xml:space="preserve">an </w:t>
      </w:r>
      <w:r w:rsidR="003D4BF2">
        <w:rPr>
          <w:rFonts w:eastAsia="Times New Roman"/>
          <w:b/>
          <w:bCs/>
        </w:rPr>
        <w:t>ID</w:t>
      </w:r>
      <w:r w:rsidR="003D4BF2">
        <w:rPr>
          <w:rFonts w:eastAsia="Times New Roman"/>
        </w:rPr>
        <w:t xml:space="preserve"> for the route based on the following </w:t>
      </w:r>
      <w:proofErr w:type="gramStart"/>
      <w:r w:rsidR="003D4BF2" w:rsidRPr="003D4BF2">
        <w:rPr>
          <w:rFonts w:eastAsia="Times New Roman"/>
          <w:b/>
          <w:bCs/>
        </w:rPr>
        <w:t>formula</w:t>
      </w:r>
      <w:r w:rsidR="003D4BF2">
        <w:rPr>
          <w:rFonts w:eastAsia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1F10FA" w14:paraId="0E43C566" w14:textId="77777777" w:rsidTr="001F10FA">
        <w:tc>
          <w:tcPr>
            <w:tcW w:w="9881" w:type="dxa"/>
          </w:tcPr>
          <w:p w14:paraId="4704CF12" w14:textId="107982FB" w:rsidR="001F10FA" w:rsidRDefault="001F10FA" w:rsidP="001F10F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 = ‘BJ</w:t>
            </w:r>
            <w:r w:rsidR="003D4BF2">
              <w:rPr>
                <w:rFonts w:eastAsia="Times New Roman"/>
                <w:b/>
                <w:bCs/>
              </w:rPr>
              <w:t>XXX</w:t>
            </w:r>
            <w:r>
              <w:rPr>
                <w:rFonts w:eastAsia="Times New Roman"/>
                <w:b/>
                <w:bCs/>
              </w:rPr>
              <w:t>’</w:t>
            </w:r>
            <w:r w:rsidR="003D4BF2">
              <w:rPr>
                <w:rFonts w:eastAsia="Times New Roman"/>
                <w:b/>
                <w:bCs/>
              </w:rPr>
              <w:t xml:space="preserve"> | X = random between 0-9</w:t>
            </w:r>
          </w:p>
          <w:p w14:paraId="0BE93FDD" w14:textId="37212D79" w:rsidR="001F10FA" w:rsidRPr="001F10FA" w:rsidRDefault="001F10FA" w:rsidP="001F10F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Example: BJ345</w:t>
            </w:r>
          </w:p>
        </w:tc>
      </w:tr>
    </w:tbl>
    <w:p w14:paraId="525970AD" w14:textId="77777777" w:rsidR="001F10FA" w:rsidRPr="001F10FA" w:rsidRDefault="001F10FA" w:rsidP="001F10FA">
      <w:pPr>
        <w:spacing w:line="360" w:lineRule="auto"/>
        <w:jc w:val="both"/>
        <w:rPr>
          <w:rFonts w:eastAsia="Times New Roman"/>
        </w:rPr>
      </w:pPr>
    </w:p>
    <w:p w14:paraId="60C054FB" w14:textId="580C8D12" w:rsidR="009C1F2B" w:rsidRPr="009C1F2B" w:rsidRDefault="001F10FA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  <w:b/>
          <w:bCs/>
        </w:rPr>
        <w:t>A</w:t>
      </w:r>
      <w:r w:rsidR="009C1F2B" w:rsidRPr="009C1F2B">
        <w:rPr>
          <w:rFonts w:eastAsia="Times New Roman"/>
          <w:b/>
          <w:bCs/>
        </w:rPr>
        <w:t xml:space="preserve">dd </w:t>
      </w:r>
      <w:r w:rsidR="009C1F2B" w:rsidRPr="009C1F2B">
        <w:rPr>
          <w:rFonts w:eastAsia="Times New Roman"/>
        </w:rPr>
        <w:t xml:space="preserve">the data to </w:t>
      </w:r>
      <w:r w:rsidR="009C1F2B" w:rsidRPr="009C1F2B">
        <w:rPr>
          <w:rFonts w:eastAsia="Times New Roman"/>
          <w:b/>
          <w:bCs/>
        </w:rPr>
        <w:t xml:space="preserve">Array / Vector / </w:t>
      </w:r>
      <w:proofErr w:type="spellStart"/>
      <w:r w:rsidR="009C1F2B" w:rsidRPr="009C1F2B">
        <w:rPr>
          <w:rFonts w:eastAsia="Times New Roman"/>
          <w:b/>
          <w:bCs/>
        </w:rPr>
        <w:t>ArrayList</w:t>
      </w:r>
      <w:proofErr w:type="spellEnd"/>
      <w:r w:rsidR="009C1F2B" w:rsidRPr="009C1F2B">
        <w:rPr>
          <w:rFonts w:eastAsia="Times New Roman"/>
          <w:b/>
          <w:bCs/>
        </w:rPr>
        <w:t xml:space="preserve">. </w:t>
      </w:r>
    </w:p>
    <w:p w14:paraId="71D95F50" w14:textId="1B85278F" w:rsidR="009C1F2B" w:rsidRPr="00161CF6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Finally, </w:t>
      </w:r>
      <w:r>
        <w:rPr>
          <w:rFonts w:eastAsia="Times New Roman"/>
          <w:b/>
          <w:bCs/>
        </w:rPr>
        <w:t>show success message</w:t>
      </w:r>
      <w:r>
        <w:rPr>
          <w:rFonts w:eastAsia="Times New Roman"/>
        </w:rPr>
        <w:t xml:space="preserve">: </w:t>
      </w:r>
      <w:r>
        <w:rPr>
          <w:rFonts w:eastAsia="Times New Roman"/>
          <w:b/>
          <w:bCs/>
        </w:rPr>
        <w:t>“Successfully added new route!”</w:t>
      </w:r>
    </w:p>
    <w:p w14:paraId="5E4B6081" w14:textId="7BC1B9B7" w:rsidR="00161CF6" w:rsidRPr="00161CF6" w:rsidRDefault="00161CF6" w:rsidP="00161CF6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1FEAD85" wp14:editId="72CE47C7">
            <wp:extent cx="6084000" cy="1013077"/>
            <wp:effectExtent l="19050" t="19050" r="12065" b="15875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01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F6F4F" w14:textId="25A30E56" w:rsidR="009C1F2B" w:rsidRDefault="009C1F2B" w:rsidP="009C1F2B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</w:t>
      </w:r>
      <w:r>
        <w:rPr>
          <w:b/>
          <w:bCs/>
          <w:i w:val="0"/>
          <w:iCs w:val="0"/>
          <w:color w:val="auto"/>
          <w:sz w:val="24"/>
          <w:szCs w:val="24"/>
        </w:rPr>
        <w:t>g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ure 2.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i</w:t>
      </w:r>
      <w:r>
        <w:rPr>
          <w:b/>
          <w:bCs/>
          <w:i w:val="0"/>
          <w:iCs w:val="0"/>
          <w:color w:val="auto"/>
          <w:sz w:val="22"/>
          <w:szCs w:val="22"/>
        </w:rPr>
        <w:t>nsert route</w:t>
      </w:r>
    </w:p>
    <w:p w14:paraId="4995A964" w14:textId="0B6A8D51" w:rsidR="009C1F2B" w:rsidRDefault="009C1F2B" w:rsidP="009C1F2B">
      <w:pPr>
        <w:pStyle w:val="ListParagraph"/>
        <w:numPr>
          <w:ilvl w:val="0"/>
          <w:numId w:val="13"/>
        </w:numPr>
        <w:spacing w:after="240" w:line="360" w:lineRule="auto"/>
        <w:ind w:left="426"/>
        <w:jc w:val="both"/>
        <w:rPr>
          <w:rFonts w:eastAsia="Times New Roman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menu 2 (View </w:t>
      </w:r>
      <w:r w:rsidR="003D4BF2">
        <w:rPr>
          <w:rFonts w:eastAsia="Times New Roman"/>
          <w:b/>
          <w:bCs/>
        </w:rPr>
        <w:t>R</w:t>
      </w:r>
      <w:r>
        <w:rPr>
          <w:rFonts w:eastAsia="Times New Roman"/>
          <w:b/>
          <w:bCs/>
        </w:rPr>
        <w:t>outes):</w:t>
      </w:r>
    </w:p>
    <w:p w14:paraId="0D904D14" w14:textId="60BEAF85" w:rsidR="009C1F2B" w:rsidRPr="003D4BF2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there is no route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</w:t>
      </w:r>
      <w:r w:rsidR="000274F9">
        <w:rPr>
          <w:rFonts w:eastAsia="Times New Roman"/>
          <w:b/>
          <w:bCs/>
        </w:rPr>
        <w:t>There are n</w:t>
      </w:r>
      <w:r>
        <w:rPr>
          <w:rFonts w:eastAsia="Times New Roman"/>
          <w:b/>
          <w:bCs/>
        </w:rPr>
        <w:t>o routes available</w:t>
      </w:r>
      <w:r w:rsidR="000274F9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>”,</w:t>
      </w:r>
      <w:r>
        <w:rPr>
          <w:rFonts w:eastAsia="Times New Roman"/>
        </w:rPr>
        <w:t xml:space="preserve"> then the program will return to </w:t>
      </w:r>
      <w:r>
        <w:rPr>
          <w:rFonts w:eastAsia="Times New Roman"/>
          <w:b/>
          <w:bCs/>
        </w:rPr>
        <w:t>main menu.</w:t>
      </w:r>
    </w:p>
    <w:p w14:paraId="24E7DBE7" w14:textId="2855C504" w:rsidR="009C1F2B" w:rsidRPr="003D4BF2" w:rsidRDefault="007C4254" w:rsidP="003D4BF2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D73FD52" wp14:editId="5A357B61">
            <wp:extent cx="6084000" cy="272491"/>
            <wp:effectExtent l="19050" t="19050" r="12065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272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E80FD" w14:textId="25A2C080" w:rsidR="00D44DFE" w:rsidRPr="003D4BF2" w:rsidRDefault="009C1F2B" w:rsidP="003D4BF2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3.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b/>
          <w:bCs/>
          <w:i w:val="0"/>
          <w:iCs w:val="0"/>
          <w:color w:val="auto"/>
          <w:sz w:val="22"/>
          <w:szCs w:val="22"/>
        </w:rPr>
        <w:t>o data message</w:t>
      </w:r>
    </w:p>
    <w:p w14:paraId="1108C675" w14:textId="211C745D" w:rsidR="009C1F2B" w:rsidRPr="00BF2B78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Otherwise, </w:t>
      </w: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</w:t>
      </w:r>
      <w:r w:rsidR="001F10FA">
        <w:rPr>
          <w:rFonts w:eastAsia="Times New Roman"/>
          <w:b/>
          <w:bCs/>
        </w:rPr>
        <w:t xml:space="preserve">routes, </w:t>
      </w:r>
      <w:r w:rsidR="001F10FA">
        <w:rPr>
          <w:rFonts w:eastAsia="Times New Roman"/>
        </w:rPr>
        <w:t xml:space="preserve">along with their </w:t>
      </w:r>
      <w:r w:rsidR="001F10FA">
        <w:rPr>
          <w:rFonts w:eastAsia="Times New Roman"/>
          <w:b/>
          <w:bCs/>
        </w:rPr>
        <w:t>price</w:t>
      </w:r>
      <w:r>
        <w:rPr>
          <w:rFonts w:eastAsia="Times New Roman"/>
          <w:b/>
          <w:bCs/>
        </w:rPr>
        <w:t xml:space="preserve">, </w:t>
      </w:r>
      <w:r>
        <w:rPr>
          <w:rFonts w:eastAsia="Times New Roman"/>
        </w:rPr>
        <w:t>which is calculated based on the following formula: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9C1F2B" w14:paraId="052C9D6E" w14:textId="77777777" w:rsidTr="005A2CD9">
        <w:tc>
          <w:tcPr>
            <w:tcW w:w="9881" w:type="dxa"/>
            <w:tcBorders>
              <w:bottom w:val="single" w:sz="4" w:space="0" w:color="auto"/>
            </w:tcBorders>
          </w:tcPr>
          <w:p w14:paraId="18B22470" w14:textId="10E048D1" w:rsidR="009C1F2B" w:rsidRPr="00BF2B78" w:rsidRDefault="001F10FA" w:rsidP="005A2CD9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Price = ((distance / 2 * 1000) + 10000)</w:t>
            </w:r>
          </w:p>
        </w:tc>
      </w:tr>
    </w:tbl>
    <w:p w14:paraId="0CD5CC0C" w14:textId="77777777" w:rsidR="001F10FA" w:rsidRPr="00D44DFE" w:rsidRDefault="001F10FA" w:rsidP="00D44DFE">
      <w:pPr>
        <w:spacing w:line="360" w:lineRule="auto"/>
        <w:jc w:val="both"/>
        <w:rPr>
          <w:rFonts w:eastAsia="Times New Roman"/>
          <w:sz w:val="22"/>
          <w:szCs w:val="22"/>
        </w:rPr>
      </w:pPr>
    </w:p>
    <w:p w14:paraId="69264C3C" w14:textId="0E5800F9" w:rsidR="009C1F2B" w:rsidRDefault="003D4BF2" w:rsidP="003D4BF2">
      <w:pPr>
        <w:keepNext/>
        <w:jc w:val="center"/>
      </w:pPr>
      <w:r>
        <w:rPr>
          <w:noProof/>
        </w:rPr>
        <w:drawing>
          <wp:inline distT="0" distB="0" distL="0" distR="0" wp14:anchorId="612A0727" wp14:editId="1B4AEAD1">
            <wp:extent cx="6084000" cy="728899"/>
            <wp:effectExtent l="19050" t="19050" r="1206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72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7944D" w14:textId="2A674F70" w:rsidR="009C1F2B" w:rsidRDefault="009C1F2B" w:rsidP="004242BA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="001F10FA">
        <w:rPr>
          <w:b/>
          <w:bCs/>
          <w:i w:val="0"/>
          <w:iCs w:val="0"/>
          <w:color w:val="auto"/>
          <w:sz w:val="22"/>
          <w:szCs w:val="22"/>
        </w:rPr>
        <w:t>4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v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iew </w:t>
      </w:r>
      <w:r w:rsidR="001F10FA">
        <w:rPr>
          <w:b/>
          <w:bCs/>
          <w:i w:val="0"/>
          <w:iCs w:val="0"/>
          <w:color w:val="auto"/>
          <w:sz w:val="22"/>
          <w:szCs w:val="22"/>
        </w:rPr>
        <w:t>routes</w:t>
      </w:r>
    </w:p>
    <w:p w14:paraId="3E114D80" w14:textId="577414AE" w:rsidR="009C1F2B" w:rsidRDefault="009C1F2B" w:rsidP="009C1F2B">
      <w:pPr>
        <w:pStyle w:val="ListParagraph"/>
        <w:numPr>
          <w:ilvl w:val="0"/>
          <w:numId w:val="13"/>
        </w:numPr>
        <w:spacing w:after="240" w:line="360" w:lineRule="auto"/>
        <w:ind w:left="426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3 (</w:t>
      </w:r>
      <w:r w:rsidR="001F10FA">
        <w:rPr>
          <w:rFonts w:eastAsia="Times New Roman"/>
          <w:b/>
          <w:bCs/>
        </w:rPr>
        <w:t>Update</w:t>
      </w:r>
      <w:r>
        <w:rPr>
          <w:rFonts w:eastAsia="Times New Roman"/>
          <w:b/>
          <w:bCs/>
        </w:rPr>
        <w:t xml:space="preserve"> </w:t>
      </w:r>
      <w:r w:rsidR="003D4BF2">
        <w:rPr>
          <w:rFonts w:eastAsia="Times New Roman"/>
          <w:b/>
          <w:bCs/>
        </w:rPr>
        <w:t>R</w:t>
      </w:r>
      <w:r w:rsidR="001F10FA">
        <w:rPr>
          <w:rFonts w:eastAsia="Times New Roman"/>
          <w:b/>
          <w:bCs/>
        </w:rPr>
        <w:t>oute</w:t>
      </w:r>
      <w:r>
        <w:rPr>
          <w:rFonts w:eastAsia="Times New Roman"/>
          <w:b/>
          <w:bCs/>
        </w:rPr>
        <w:t>):</w:t>
      </w:r>
    </w:p>
    <w:p w14:paraId="38D70756" w14:textId="4DABEC4B" w:rsidR="009C1F2B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 xml:space="preserve">there is no </w:t>
      </w:r>
      <w:r w:rsidR="001F10FA">
        <w:rPr>
          <w:rFonts w:eastAsia="Times New Roman"/>
          <w:b/>
          <w:bCs/>
        </w:rPr>
        <w:t>route</w:t>
      </w:r>
      <w:r>
        <w:rPr>
          <w:rFonts w:eastAsia="Times New Roman"/>
          <w:b/>
          <w:bCs/>
        </w:rPr>
        <w:t xml:space="preserve">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</w:t>
      </w:r>
      <w:r w:rsidR="00B65CBE">
        <w:rPr>
          <w:rFonts w:eastAsia="Times New Roman"/>
          <w:b/>
          <w:bCs/>
        </w:rPr>
        <w:t>There are n</w:t>
      </w:r>
      <w:r>
        <w:rPr>
          <w:rFonts w:eastAsia="Times New Roman"/>
          <w:b/>
          <w:bCs/>
        </w:rPr>
        <w:t xml:space="preserve">o </w:t>
      </w:r>
      <w:r w:rsidR="001F10FA">
        <w:rPr>
          <w:rFonts w:eastAsia="Times New Roman"/>
          <w:b/>
          <w:bCs/>
        </w:rPr>
        <w:t>routes</w:t>
      </w:r>
      <w:r>
        <w:rPr>
          <w:rFonts w:eastAsia="Times New Roman"/>
          <w:b/>
          <w:bCs/>
        </w:rPr>
        <w:t xml:space="preserve"> available</w:t>
      </w:r>
      <w:r w:rsidR="003C2C8D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>”,</w:t>
      </w:r>
      <w:r>
        <w:rPr>
          <w:rFonts w:eastAsia="Times New Roman"/>
        </w:rPr>
        <w:t xml:space="preserve"> then the program will return to the </w:t>
      </w:r>
      <w:r>
        <w:rPr>
          <w:rFonts w:eastAsia="Times New Roman"/>
          <w:b/>
          <w:bCs/>
        </w:rPr>
        <w:t>main menu.</w:t>
      </w:r>
    </w:p>
    <w:p w14:paraId="21FA4A86" w14:textId="65C22201" w:rsidR="009C1F2B" w:rsidRDefault="007C4254" w:rsidP="007C4254">
      <w:pPr>
        <w:keepNext/>
        <w:jc w:val="center"/>
      </w:pPr>
      <w:r>
        <w:rPr>
          <w:noProof/>
        </w:rPr>
        <w:drawing>
          <wp:inline distT="0" distB="0" distL="0" distR="0" wp14:anchorId="639F5CD3" wp14:editId="20BBDC86">
            <wp:extent cx="6084000" cy="272491"/>
            <wp:effectExtent l="19050" t="19050" r="1206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272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A5667" w14:textId="572BB213" w:rsidR="009C1F2B" w:rsidRDefault="009C1F2B" w:rsidP="007C4254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="001F10FA">
        <w:rPr>
          <w:b/>
          <w:bCs/>
          <w:i w:val="0"/>
          <w:iCs w:val="0"/>
          <w:color w:val="auto"/>
          <w:sz w:val="22"/>
          <w:szCs w:val="22"/>
        </w:rPr>
        <w:t>5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b/>
          <w:bCs/>
          <w:i w:val="0"/>
          <w:iCs w:val="0"/>
          <w:color w:val="auto"/>
          <w:sz w:val="22"/>
          <w:szCs w:val="22"/>
        </w:rPr>
        <w:t>o data message</w:t>
      </w:r>
    </w:p>
    <w:p w14:paraId="425B7458" w14:textId="77777777" w:rsidR="006E6862" w:rsidRPr="006E6862" w:rsidRDefault="006E6862" w:rsidP="006E6862"/>
    <w:p w14:paraId="67E18648" w14:textId="77777777" w:rsidR="009C1F2B" w:rsidRDefault="009C1F2B" w:rsidP="009C1F2B">
      <w:pPr>
        <w:pStyle w:val="ListParagraph"/>
        <w:numPr>
          <w:ilvl w:val="1"/>
          <w:numId w:val="13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lastRenderedPageBreak/>
        <w:t>Otherwise:</w:t>
      </w:r>
    </w:p>
    <w:p w14:paraId="51E96254" w14:textId="1320A895" w:rsidR="009C1F2B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</w:t>
      </w:r>
      <w:r w:rsidR="001F10FA">
        <w:rPr>
          <w:rFonts w:eastAsia="Times New Roman"/>
          <w:b/>
          <w:bCs/>
        </w:rPr>
        <w:t>routes</w:t>
      </w:r>
      <w:r>
        <w:rPr>
          <w:rFonts w:eastAsia="Times New Roman"/>
          <w:b/>
          <w:bCs/>
        </w:rPr>
        <w:t xml:space="preserve">, </w:t>
      </w:r>
      <w:r>
        <w:rPr>
          <w:rFonts w:eastAsia="Times New Roman"/>
        </w:rPr>
        <w:t xml:space="preserve">along with their </w:t>
      </w:r>
      <w:r>
        <w:rPr>
          <w:rFonts w:eastAsia="Times New Roman"/>
          <w:b/>
          <w:bCs/>
        </w:rPr>
        <w:t>pric</w:t>
      </w:r>
      <w:r w:rsidR="00471958">
        <w:rPr>
          <w:rFonts w:eastAsia="Times New Roman"/>
          <w:b/>
          <w:bCs/>
        </w:rPr>
        <w:t>e</w:t>
      </w:r>
      <w:r>
        <w:rPr>
          <w:rFonts w:eastAsia="Times New Roman"/>
          <w:b/>
          <w:bCs/>
        </w:rPr>
        <w:t>.</w:t>
      </w:r>
    </w:p>
    <w:p w14:paraId="016E191F" w14:textId="78F89979" w:rsidR="009C1F2B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Ask the user to input </w:t>
      </w:r>
      <w:r w:rsidR="001F10FA">
        <w:rPr>
          <w:rFonts w:eastAsia="Times New Roman"/>
          <w:b/>
          <w:bCs/>
        </w:rPr>
        <w:t>Route</w:t>
      </w:r>
      <w:r>
        <w:rPr>
          <w:rFonts w:eastAsia="Times New Roman"/>
          <w:b/>
          <w:bCs/>
        </w:rPr>
        <w:t xml:space="preserve"> ID</w:t>
      </w:r>
      <w:r>
        <w:rPr>
          <w:rFonts w:eastAsia="Times New Roman"/>
        </w:rPr>
        <w:t xml:space="preserve">, which must be </w:t>
      </w:r>
      <w:r>
        <w:rPr>
          <w:rFonts w:eastAsia="Times New Roman"/>
          <w:b/>
          <w:bCs/>
        </w:rPr>
        <w:t>a valid ID</w:t>
      </w:r>
      <w:r>
        <w:rPr>
          <w:rFonts w:eastAsia="Times New Roman"/>
        </w:rPr>
        <w:t xml:space="preserve">. </w:t>
      </w:r>
    </w:p>
    <w:p w14:paraId="77C65D40" w14:textId="77777777" w:rsidR="009C1F2B" w:rsidRPr="001779E2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If the user inputs an </w:t>
      </w:r>
      <w:r>
        <w:rPr>
          <w:rFonts w:eastAsia="Times New Roman"/>
          <w:b/>
          <w:bCs/>
        </w:rPr>
        <w:t xml:space="preserve">invalid ID, </w:t>
      </w:r>
      <w:r>
        <w:rPr>
          <w:rFonts w:eastAsia="Times New Roman"/>
        </w:rPr>
        <w:t xml:space="preserve">the program will </w:t>
      </w:r>
      <w:r>
        <w:rPr>
          <w:rFonts w:eastAsia="Times New Roman"/>
          <w:b/>
          <w:bCs/>
        </w:rPr>
        <w:t xml:space="preserve">display error message </w:t>
      </w:r>
      <w:r>
        <w:rPr>
          <w:rFonts w:eastAsia="Times New Roman"/>
        </w:rPr>
        <w:t xml:space="preserve">and return to the </w:t>
      </w:r>
      <w:r>
        <w:rPr>
          <w:rFonts w:eastAsia="Times New Roman"/>
          <w:b/>
          <w:bCs/>
        </w:rPr>
        <w:t>main menu.</w:t>
      </w:r>
    </w:p>
    <w:p w14:paraId="2DB5C7C5" w14:textId="0D0A90E0" w:rsidR="009C1F2B" w:rsidRDefault="004242BA" w:rsidP="004242BA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964985F" wp14:editId="3F85E1BE">
            <wp:extent cx="6084000" cy="989703"/>
            <wp:effectExtent l="19050" t="19050" r="12065" b="2032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989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D9BD" w14:textId="559DC057" w:rsidR="006971FA" w:rsidRPr="004242BA" w:rsidRDefault="009C1F2B" w:rsidP="004242BA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779E2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="001F10FA">
        <w:rPr>
          <w:b/>
          <w:bCs/>
          <w:i w:val="0"/>
          <w:iCs w:val="0"/>
          <w:color w:val="auto"/>
          <w:sz w:val="22"/>
          <w:szCs w:val="22"/>
        </w:rPr>
        <w:t>6</w:t>
      </w:r>
      <w:r w:rsidRPr="001779E2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i</w:t>
      </w:r>
      <w:r w:rsidRPr="001779E2">
        <w:rPr>
          <w:b/>
          <w:bCs/>
          <w:i w:val="0"/>
          <w:iCs w:val="0"/>
          <w:color w:val="auto"/>
          <w:sz w:val="22"/>
          <w:szCs w:val="22"/>
        </w:rPr>
        <w:t>nvalid ID error message</w:t>
      </w:r>
    </w:p>
    <w:p w14:paraId="502318C9" w14:textId="2111685F" w:rsidR="009C1F2B" w:rsidRPr="001F10FA" w:rsidRDefault="009C1F2B" w:rsidP="009C1F2B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Otherwise, the program will </w:t>
      </w:r>
      <w:r w:rsidR="001F10FA">
        <w:rPr>
          <w:rFonts w:eastAsia="Times New Roman"/>
          <w:b/>
          <w:bCs/>
        </w:rPr>
        <w:t xml:space="preserve">ask </w:t>
      </w:r>
      <w:r w:rsidR="001F10FA">
        <w:rPr>
          <w:rFonts w:eastAsia="Times New Roman"/>
        </w:rPr>
        <w:t xml:space="preserve">the user to </w:t>
      </w:r>
      <w:r w:rsidR="001F10FA">
        <w:rPr>
          <w:rFonts w:eastAsia="Times New Roman"/>
          <w:b/>
          <w:bCs/>
        </w:rPr>
        <w:t>input the route details:</w:t>
      </w:r>
    </w:p>
    <w:p w14:paraId="4D0A560E" w14:textId="77777777" w:rsidR="001F10FA" w:rsidRPr="001F10FA" w:rsidRDefault="001F10FA" w:rsidP="001F10FA">
      <w:pPr>
        <w:pStyle w:val="ListParagraph"/>
        <w:numPr>
          <w:ilvl w:val="3"/>
          <w:numId w:val="13"/>
        </w:numPr>
        <w:spacing w:after="240" w:line="360" w:lineRule="auto"/>
        <w:ind w:left="1843"/>
        <w:rPr>
          <w:rFonts w:eastAsia="Times New Roman"/>
        </w:rPr>
      </w:pPr>
      <w:r w:rsidRPr="001F10FA">
        <w:rPr>
          <w:rFonts w:eastAsia="Times New Roman"/>
          <w:b/>
          <w:bCs/>
        </w:rPr>
        <w:t>Destination</w:t>
      </w:r>
      <w:r w:rsidRPr="001F10FA">
        <w:rPr>
          <w:rFonts w:eastAsia="Times New Roman"/>
        </w:rPr>
        <w:t xml:space="preserve">, which must be either </w:t>
      </w:r>
      <w:r w:rsidRPr="001F10FA">
        <w:rPr>
          <w:rFonts w:eastAsia="Times New Roman"/>
          <w:b/>
          <w:bCs/>
        </w:rPr>
        <w:t>‘Jakarta’, ‘Bogor’, ‘Depok’, ‘Tangerang’, or ‘Bekasi’ (case sensitive)</w:t>
      </w:r>
    </w:p>
    <w:p w14:paraId="20942EAE" w14:textId="77777777" w:rsidR="001F10FA" w:rsidRPr="001F10FA" w:rsidRDefault="001F10FA" w:rsidP="001F10FA">
      <w:pPr>
        <w:pStyle w:val="ListParagraph"/>
        <w:numPr>
          <w:ilvl w:val="3"/>
          <w:numId w:val="13"/>
        </w:numPr>
        <w:spacing w:after="240" w:line="360" w:lineRule="auto"/>
        <w:ind w:left="1843"/>
        <w:rPr>
          <w:rFonts w:eastAsia="Times New Roman"/>
        </w:rPr>
      </w:pPr>
      <w:r w:rsidRPr="001F10FA">
        <w:rPr>
          <w:rFonts w:eastAsia="Times New Roman"/>
          <w:b/>
          <w:bCs/>
        </w:rPr>
        <w:t xml:space="preserve">Distance, </w:t>
      </w:r>
      <w:r w:rsidRPr="001F10FA">
        <w:rPr>
          <w:rFonts w:eastAsia="Times New Roman"/>
        </w:rPr>
        <w:t xml:space="preserve">which must be a </w:t>
      </w:r>
      <w:r w:rsidRPr="001F10FA">
        <w:rPr>
          <w:rFonts w:eastAsia="Times New Roman"/>
          <w:b/>
          <w:bCs/>
        </w:rPr>
        <w:t>number</w:t>
      </w:r>
      <w:r w:rsidRPr="001F10FA">
        <w:rPr>
          <w:rFonts w:eastAsia="Times New Roman"/>
        </w:rPr>
        <w:t xml:space="preserve"> between </w:t>
      </w:r>
      <w:r w:rsidRPr="001F10FA">
        <w:rPr>
          <w:rFonts w:eastAsia="Times New Roman"/>
          <w:b/>
          <w:bCs/>
        </w:rPr>
        <w:t>1 and 1000</w:t>
      </w:r>
    </w:p>
    <w:p w14:paraId="33DDD25D" w14:textId="0D9D3DDF" w:rsidR="001F10FA" w:rsidRPr="00217DEF" w:rsidRDefault="001F10FA" w:rsidP="001F10FA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After the user </w:t>
      </w:r>
      <w:r>
        <w:rPr>
          <w:rFonts w:eastAsia="Times New Roman"/>
          <w:b/>
          <w:bCs/>
        </w:rPr>
        <w:t xml:space="preserve">successfully </w:t>
      </w:r>
      <w:r>
        <w:rPr>
          <w:rFonts w:eastAsia="Times New Roman"/>
        </w:rPr>
        <w:t xml:space="preserve">inputted all the data, </w:t>
      </w:r>
      <w:r>
        <w:rPr>
          <w:rFonts w:eastAsia="Times New Roman"/>
          <w:b/>
          <w:bCs/>
        </w:rPr>
        <w:t>update the route data.</w:t>
      </w:r>
    </w:p>
    <w:p w14:paraId="645B3D4C" w14:textId="447EAD20" w:rsidR="00217DEF" w:rsidRDefault="00217DEF" w:rsidP="001F10FA">
      <w:pPr>
        <w:pStyle w:val="ListParagraph"/>
        <w:numPr>
          <w:ilvl w:val="2"/>
          <w:numId w:val="13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Finally, </w:t>
      </w:r>
      <w:r>
        <w:rPr>
          <w:rFonts w:eastAsia="Times New Roman"/>
          <w:b/>
          <w:bCs/>
        </w:rPr>
        <w:t xml:space="preserve">show success message: “Successfully updated </w:t>
      </w:r>
      <w:proofErr w:type="gramStart"/>
      <w:r>
        <w:rPr>
          <w:rFonts w:eastAsia="Times New Roman"/>
          <w:b/>
          <w:bCs/>
        </w:rPr>
        <w:t>Route ”</w:t>
      </w:r>
      <w:proofErr w:type="gramEnd"/>
      <w:r>
        <w:rPr>
          <w:rFonts w:eastAsia="Times New Roman"/>
          <w:b/>
          <w:bCs/>
        </w:rPr>
        <w:t xml:space="preserve"> + the Route ID which was just updated.</w:t>
      </w:r>
    </w:p>
    <w:p w14:paraId="52C85CB3" w14:textId="62854076" w:rsidR="009C1F2B" w:rsidRDefault="00877B2B" w:rsidP="00877B2B">
      <w:pPr>
        <w:keepNext/>
        <w:jc w:val="center"/>
      </w:pPr>
      <w:r>
        <w:rPr>
          <w:noProof/>
        </w:rPr>
        <w:drawing>
          <wp:inline distT="0" distB="0" distL="0" distR="0" wp14:anchorId="2D06CDA7" wp14:editId="4399A242">
            <wp:extent cx="6084000" cy="1236975"/>
            <wp:effectExtent l="19050" t="19050" r="12065" b="20955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23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92F45" w14:textId="08D79CAD" w:rsidR="009C1F2B" w:rsidRDefault="009C1F2B" w:rsidP="00877B2B">
      <w:pPr>
        <w:pStyle w:val="Caption"/>
        <w:spacing w:before="240"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="00217DEF">
        <w:rPr>
          <w:b/>
          <w:bCs/>
          <w:i w:val="0"/>
          <w:iCs w:val="0"/>
          <w:color w:val="auto"/>
          <w:sz w:val="22"/>
          <w:szCs w:val="22"/>
        </w:rPr>
        <w:t>7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update route</w:t>
      </w:r>
    </w:p>
    <w:p w14:paraId="41DC47DA" w14:textId="1AFE06E0" w:rsidR="00217DEF" w:rsidRDefault="00877B2B" w:rsidP="00877B2B">
      <w:pPr>
        <w:jc w:val="center"/>
      </w:pPr>
      <w:r>
        <w:rPr>
          <w:noProof/>
        </w:rPr>
        <w:drawing>
          <wp:inline distT="0" distB="0" distL="0" distR="0" wp14:anchorId="1E5A8789" wp14:editId="4860663E">
            <wp:extent cx="6084000" cy="738126"/>
            <wp:effectExtent l="19050" t="19050" r="1206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738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6BD27" w14:textId="1FCC2A6C" w:rsidR="00217DEF" w:rsidRPr="00217DEF" w:rsidRDefault="00217DEF" w:rsidP="00877B2B">
      <w:pPr>
        <w:pStyle w:val="Caption"/>
        <w:spacing w:before="240"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8. </w:t>
      </w:r>
      <w:r w:rsidR="00877B2B">
        <w:rPr>
          <w:b/>
          <w:bCs/>
          <w:i w:val="0"/>
          <w:iCs w:val="0"/>
          <w:color w:val="auto"/>
          <w:sz w:val="22"/>
          <w:szCs w:val="22"/>
        </w:rPr>
        <w:t>view route (after update)</w:t>
      </w:r>
    </w:p>
    <w:p w14:paraId="6381CBE6" w14:textId="24712AB9" w:rsidR="009C1F2B" w:rsidRPr="00EB53B5" w:rsidRDefault="009C1F2B" w:rsidP="00B5244B">
      <w:pPr>
        <w:pStyle w:val="ListParagraph"/>
        <w:numPr>
          <w:ilvl w:val="0"/>
          <w:numId w:val="13"/>
        </w:numPr>
        <w:spacing w:after="240" w:line="360" w:lineRule="auto"/>
        <w:ind w:left="66"/>
        <w:jc w:val="both"/>
        <w:rPr>
          <w:rFonts w:eastAsia="Times New Roman"/>
          <w:lang w:eastAsia="en-US"/>
        </w:rPr>
      </w:pPr>
      <w:r w:rsidRPr="00EB53B5">
        <w:rPr>
          <w:rFonts w:eastAsia="Times New Roman"/>
        </w:rPr>
        <w:t xml:space="preserve">If the user chooses </w:t>
      </w:r>
      <w:r w:rsidRPr="00EB53B5">
        <w:rPr>
          <w:rFonts w:eastAsia="Times New Roman"/>
          <w:b/>
          <w:bCs/>
        </w:rPr>
        <w:t xml:space="preserve">menu 4 (Exit), </w:t>
      </w:r>
      <w:r w:rsidRPr="00EB53B5">
        <w:rPr>
          <w:rFonts w:eastAsia="Times New Roman"/>
        </w:rPr>
        <w:t>then the program will be closed.</w:t>
      </w:r>
    </w:p>
    <w:p w14:paraId="1E338E24" w14:textId="5D75B3EA" w:rsidR="00302CC9" w:rsidRPr="009C1F2B" w:rsidRDefault="00302CC9" w:rsidP="00EB53B5">
      <w:pPr>
        <w:pStyle w:val="ListParagraph"/>
        <w:spacing w:line="360" w:lineRule="auto"/>
        <w:ind w:left="0"/>
        <w:rPr>
          <w:b/>
          <w:bCs/>
          <w:i/>
          <w:iCs/>
        </w:rPr>
      </w:pPr>
    </w:p>
    <w:sectPr w:rsidR="00302CC9" w:rsidRPr="009C1F2B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F039" w14:textId="77777777" w:rsidR="004F1EA4" w:rsidRDefault="004F1EA4" w:rsidP="00273E4A">
      <w:r>
        <w:separator/>
      </w:r>
    </w:p>
  </w:endnote>
  <w:endnote w:type="continuationSeparator" w:id="0">
    <w:p w14:paraId="79548949" w14:textId="77777777" w:rsidR="004F1EA4" w:rsidRDefault="004F1EA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D2E8" w14:textId="77777777" w:rsidR="004F1EA4" w:rsidRDefault="004F1EA4" w:rsidP="00273E4A">
      <w:r>
        <w:separator/>
      </w:r>
    </w:p>
  </w:footnote>
  <w:footnote w:type="continuationSeparator" w:id="0">
    <w:p w14:paraId="5C309984" w14:textId="77777777" w:rsidR="004F1EA4" w:rsidRDefault="004F1EA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142A218" w:rsidR="005D0782" w:rsidRPr="005048FB" w:rsidRDefault="005048F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4B595E">
            <w:rPr>
              <w:b/>
              <w:sz w:val="20"/>
            </w:rPr>
            <w:t>5</w:t>
          </w:r>
          <w:r>
            <w:rPr>
              <w:b/>
              <w:sz w:val="20"/>
            </w:rPr>
            <w:t>0</w:t>
          </w:r>
          <w:r w:rsidR="004B595E">
            <w:rPr>
              <w:b/>
              <w:sz w:val="20"/>
            </w:rPr>
            <w:t>8</w:t>
          </w:r>
          <w:r>
            <w:rPr>
              <w:b/>
              <w:sz w:val="20"/>
            </w:rPr>
            <w:t>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A7D"/>
    <w:multiLevelType w:val="hybridMultilevel"/>
    <w:tmpl w:val="1B9EC8F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866" w:hanging="360"/>
      </w:pPr>
    </w:lvl>
    <w:lvl w:ilvl="2" w:tplc="38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3A172C"/>
    <w:multiLevelType w:val="hybridMultilevel"/>
    <w:tmpl w:val="BAB8C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9188D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B6D04"/>
    <w:multiLevelType w:val="hybridMultilevel"/>
    <w:tmpl w:val="9860360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E5E75"/>
    <w:multiLevelType w:val="hybridMultilevel"/>
    <w:tmpl w:val="F738B4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633CC"/>
    <w:multiLevelType w:val="hybridMultilevel"/>
    <w:tmpl w:val="BAB8C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6"/>
  </w:num>
  <w:num w:numId="1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5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74F9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5AE6"/>
    <w:rsid w:val="0015698F"/>
    <w:rsid w:val="00161CF6"/>
    <w:rsid w:val="00183F26"/>
    <w:rsid w:val="001955A6"/>
    <w:rsid w:val="001A300E"/>
    <w:rsid w:val="001B3A2E"/>
    <w:rsid w:val="001D4810"/>
    <w:rsid w:val="001D4A64"/>
    <w:rsid w:val="001E4042"/>
    <w:rsid w:val="001E637E"/>
    <w:rsid w:val="001E7ABE"/>
    <w:rsid w:val="001F10FA"/>
    <w:rsid w:val="001F64B6"/>
    <w:rsid w:val="00217DEF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4CB4"/>
    <w:rsid w:val="003002A2"/>
    <w:rsid w:val="00302CC9"/>
    <w:rsid w:val="00305136"/>
    <w:rsid w:val="003054E4"/>
    <w:rsid w:val="003056CB"/>
    <w:rsid w:val="00320C87"/>
    <w:rsid w:val="00321362"/>
    <w:rsid w:val="00323347"/>
    <w:rsid w:val="003269F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2C8D"/>
    <w:rsid w:val="003D4BF2"/>
    <w:rsid w:val="003D7084"/>
    <w:rsid w:val="003F71D2"/>
    <w:rsid w:val="004074A1"/>
    <w:rsid w:val="00420AFF"/>
    <w:rsid w:val="00422134"/>
    <w:rsid w:val="004242BA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1958"/>
    <w:rsid w:val="00494E4C"/>
    <w:rsid w:val="004A6F1F"/>
    <w:rsid w:val="004B47B5"/>
    <w:rsid w:val="004B595E"/>
    <w:rsid w:val="004B6AFE"/>
    <w:rsid w:val="004C0F0C"/>
    <w:rsid w:val="004D176C"/>
    <w:rsid w:val="004E7352"/>
    <w:rsid w:val="004F1C0D"/>
    <w:rsid w:val="004F1EA4"/>
    <w:rsid w:val="005048F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971FA"/>
    <w:rsid w:val="006D36BC"/>
    <w:rsid w:val="006E6862"/>
    <w:rsid w:val="006F4D80"/>
    <w:rsid w:val="00701ECA"/>
    <w:rsid w:val="007121A7"/>
    <w:rsid w:val="00720962"/>
    <w:rsid w:val="0072245D"/>
    <w:rsid w:val="00737595"/>
    <w:rsid w:val="00783F3D"/>
    <w:rsid w:val="00787247"/>
    <w:rsid w:val="007955AD"/>
    <w:rsid w:val="007B5A6A"/>
    <w:rsid w:val="007C1C37"/>
    <w:rsid w:val="007C4254"/>
    <w:rsid w:val="007E0EE7"/>
    <w:rsid w:val="00810737"/>
    <w:rsid w:val="00811C48"/>
    <w:rsid w:val="00815DB3"/>
    <w:rsid w:val="0083459F"/>
    <w:rsid w:val="0083780E"/>
    <w:rsid w:val="00851D75"/>
    <w:rsid w:val="008538A3"/>
    <w:rsid w:val="008674E6"/>
    <w:rsid w:val="00876001"/>
    <w:rsid w:val="00876A58"/>
    <w:rsid w:val="00877B2B"/>
    <w:rsid w:val="00887CE2"/>
    <w:rsid w:val="008939EF"/>
    <w:rsid w:val="00894072"/>
    <w:rsid w:val="00895B8D"/>
    <w:rsid w:val="008B08C6"/>
    <w:rsid w:val="008B097C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A6860"/>
    <w:rsid w:val="009A7406"/>
    <w:rsid w:val="009C1F2B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A677B"/>
    <w:rsid w:val="00AB0E0A"/>
    <w:rsid w:val="00AB42BB"/>
    <w:rsid w:val="00AC0C63"/>
    <w:rsid w:val="00AC5D98"/>
    <w:rsid w:val="00AD0B16"/>
    <w:rsid w:val="00AD2114"/>
    <w:rsid w:val="00AD3E66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5CBE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10927"/>
    <w:rsid w:val="00D22C95"/>
    <w:rsid w:val="00D27631"/>
    <w:rsid w:val="00D30822"/>
    <w:rsid w:val="00D3685C"/>
    <w:rsid w:val="00D37E0D"/>
    <w:rsid w:val="00D44DFE"/>
    <w:rsid w:val="00D47C75"/>
    <w:rsid w:val="00D60A6D"/>
    <w:rsid w:val="00D67DFC"/>
    <w:rsid w:val="00D84623"/>
    <w:rsid w:val="00D95848"/>
    <w:rsid w:val="00DA4A85"/>
    <w:rsid w:val="00DB0A75"/>
    <w:rsid w:val="00DC4B9D"/>
    <w:rsid w:val="00DC700A"/>
    <w:rsid w:val="00DE2FA6"/>
    <w:rsid w:val="00DF2179"/>
    <w:rsid w:val="00DF224B"/>
    <w:rsid w:val="00DF6FD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53B5"/>
    <w:rsid w:val="00EB7CD4"/>
    <w:rsid w:val="00ED5890"/>
    <w:rsid w:val="00ED5C58"/>
    <w:rsid w:val="00EF17AC"/>
    <w:rsid w:val="00F22A92"/>
    <w:rsid w:val="00F2595B"/>
    <w:rsid w:val="00F36E33"/>
    <w:rsid w:val="00F53807"/>
    <w:rsid w:val="00F702CC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02C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7B2B"/>
    <w:pPr>
      <w:spacing w:after="200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90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35</cp:revision>
  <dcterms:created xsi:type="dcterms:W3CDTF">2017-10-20T05:51:00Z</dcterms:created>
  <dcterms:modified xsi:type="dcterms:W3CDTF">2021-09-14T07:43:00Z</dcterms:modified>
</cp:coreProperties>
</file>