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52"/>
        <w:gridCol w:w="1146"/>
        <w:gridCol w:w="3073"/>
        <w:gridCol w:w="704"/>
        <w:gridCol w:w="2025"/>
        <w:gridCol w:w="2155"/>
      </w:tblGrid>
      <w:tr w:rsidR="002B0D89" w14:paraId="5AD82113" w14:textId="77777777" w:rsidTr="004A2C14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B08B2D" w14:textId="56E8D51A" w:rsidR="000D63FD" w:rsidRPr="008F5E52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 xml:space="preserve">Practicum Final Exam </w:t>
            </w:r>
            <w:r w:rsidR="0090795F" w:rsidRPr="00244B2C">
              <w:rPr>
                <w:rFonts w:ascii="Arial" w:hAnsi="Arial" w:cs="Arial"/>
                <w:b/>
                <w:lang w:val="id-ID"/>
              </w:rPr>
              <w:t>–</w:t>
            </w:r>
            <w:r w:rsidR="0003008B">
              <w:rPr>
                <w:rFonts w:ascii="Arial" w:hAnsi="Arial" w:cs="Arial"/>
                <w:b/>
              </w:rPr>
              <w:t xml:space="preserve"> </w:t>
            </w:r>
            <w:r w:rsidR="00F47F3F">
              <w:rPr>
                <w:rFonts w:ascii="Arial" w:hAnsi="Arial" w:cs="Arial"/>
                <w:b/>
              </w:rPr>
              <w:t>Even</w:t>
            </w:r>
            <w:r w:rsidR="00643B45" w:rsidRPr="00244B2C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Semester Year </w:t>
            </w:r>
            <w:r w:rsidR="008F5E52">
              <w:rPr>
                <w:rFonts w:ascii="Arial" w:hAnsi="Arial" w:cs="Arial"/>
                <w:b/>
              </w:rPr>
              <w:t>2021</w:t>
            </w:r>
            <w:r w:rsidRPr="00244B2C">
              <w:rPr>
                <w:rFonts w:ascii="Arial" w:hAnsi="Arial" w:cs="Arial"/>
                <w:b/>
                <w:lang w:val="id-ID"/>
              </w:rPr>
              <w:t>/</w:t>
            </w:r>
            <w:r w:rsidR="008F5E52">
              <w:rPr>
                <w:rFonts w:ascii="Arial" w:hAnsi="Arial" w:cs="Arial"/>
                <w:b/>
              </w:rPr>
              <w:t>2022</w:t>
            </w:r>
          </w:p>
        </w:tc>
      </w:tr>
      <w:tr w:rsidR="002B0D89" w14:paraId="6FCB2C2A" w14:textId="77777777" w:rsidTr="007327BE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BBCB21" w14:textId="77777777" w:rsidR="000D63FD" w:rsidRPr="00B52577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6C8A4D" w14:textId="0DE80979" w:rsidR="00312E5C" w:rsidRDefault="008F5E52" w:rsidP="008F5E5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COMP67080</w:t>
            </w:r>
            <w:r w:rsidR="00F47F3F">
              <w:rPr>
                <w:rFonts w:ascii="Arial" w:hAnsi="Arial" w:cs="Arial"/>
                <w:b/>
                <w:sz w:val="20"/>
              </w:rPr>
              <w:t>01</w:t>
            </w:r>
            <w:r w:rsidR="000D6175">
              <w:rPr>
                <w:rFonts w:ascii="Arial" w:hAnsi="Arial" w:cs="Arial"/>
                <w:b/>
                <w:sz w:val="20"/>
              </w:rPr>
              <w:t xml:space="preserve"> </w:t>
            </w:r>
            <w:r w:rsidR="00B85C90">
              <w:rPr>
                <w:rFonts w:ascii="Arial" w:hAnsi="Arial" w:cs="Arial"/>
                <w:b/>
                <w:sz w:val="20"/>
              </w:rPr>
              <w:t>–</w:t>
            </w:r>
            <w:r w:rsidR="000D63FD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Object Oriented Programming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029998" w14:textId="77777777" w:rsidR="000D63FD" w:rsidRDefault="00B85C90" w:rsidP="0004703A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D72B10C" wp14:editId="53FEE6D6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89" w14:paraId="3A1F8D18" w14:textId="77777777" w:rsidTr="00FD6B26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72D783B" w14:textId="77777777" w:rsidR="001C06F6" w:rsidRDefault="00B85C90" w:rsidP="00C47E5A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66DE" w14:textId="77777777" w:rsidR="001C06F6" w:rsidRPr="00DA7A95" w:rsidRDefault="00B85C90" w:rsidP="002A28DE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4104" w14:textId="0220FDD2" w:rsidR="001C06F6" w:rsidRPr="0067210A" w:rsidRDefault="0003057F" w:rsidP="00306780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</w:rPr>
            </w:pPr>
            <w:r w:rsidRPr="0003057F">
              <w:rPr>
                <w:rFonts w:ascii="Arial" w:hAnsi="Arial" w:cs="Arial"/>
                <w:b/>
                <w:sz w:val="18"/>
                <w:szCs w:val="18"/>
              </w:rPr>
              <w:t>B201 / B301 / BC02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F11A0F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681999A" w14:textId="11C2FAD2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3057F" w:rsidRPr="0003057F">
              <w:rPr>
                <w:rFonts w:ascii="Arial" w:hAnsi="Arial" w:cs="Arial"/>
                <w:b/>
                <w:sz w:val="18"/>
              </w:rPr>
              <w:t>17 June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4EE6EDB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13AC54BE" w14:textId="77777777" w:rsidTr="00FD6B26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67749AC6" w14:textId="71633883" w:rsidR="001E7B94" w:rsidRDefault="001E7B94" w:rsidP="0015441C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627B96" w14:textId="3F010271" w:rsidR="001E7B94" w:rsidRPr="00DA7A95" w:rsidRDefault="001E7B94" w:rsidP="002A28DE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3D15ADC" w14:textId="092DB208" w:rsidR="001E7B94" w:rsidRPr="0067210A" w:rsidRDefault="001E7B94" w:rsidP="00FD0A00">
            <w:pPr>
              <w:pStyle w:val="Header"/>
              <w:tabs>
                <w:tab w:val="clear" w:pos="4320"/>
                <w:tab w:val="left" w:pos="1980"/>
              </w:tabs>
              <w:ind w:left="-123"/>
              <w:rPr>
                <w:rFonts w:ascii="Arial" w:hAnsi="Arial" w:cs="Arial"/>
                <w:b/>
                <w:sz w:val="18"/>
              </w:rPr>
            </w:pPr>
          </w:p>
          <w:p w14:paraId="3DC6E923" w14:textId="77777777" w:rsidR="0003057F" w:rsidRPr="0003057F" w:rsidRDefault="0003057F" w:rsidP="0003057F">
            <w:pPr>
              <w:pStyle w:val="Header"/>
              <w:tabs>
                <w:tab w:val="left" w:pos="1980"/>
              </w:tabs>
              <w:ind w:left="-123"/>
              <w:rPr>
                <w:rFonts w:ascii="Arial" w:hAnsi="Arial" w:cs="Arial"/>
                <w:b/>
                <w:sz w:val="18"/>
              </w:rPr>
            </w:pPr>
            <w:r w:rsidRPr="0003057F">
              <w:rPr>
                <w:rFonts w:ascii="Arial" w:hAnsi="Arial" w:cs="Arial"/>
                <w:b/>
                <w:sz w:val="18"/>
              </w:rPr>
              <w:t xml:space="preserve">D3442 - </w:t>
            </w:r>
            <w:proofErr w:type="spellStart"/>
            <w:r w:rsidRPr="0003057F">
              <w:rPr>
                <w:rFonts w:ascii="Arial" w:hAnsi="Arial" w:cs="Arial"/>
                <w:b/>
                <w:sz w:val="18"/>
              </w:rPr>
              <w:t>Herru</w:t>
            </w:r>
            <w:proofErr w:type="spellEnd"/>
            <w:r w:rsidRPr="0003057F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03057F">
              <w:rPr>
                <w:rFonts w:ascii="Arial" w:hAnsi="Arial" w:cs="Arial"/>
                <w:b/>
                <w:sz w:val="18"/>
              </w:rPr>
              <w:t>Darmadi</w:t>
            </w:r>
            <w:proofErr w:type="spellEnd"/>
            <w:r w:rsidRPr="0003057F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Pr="0003057F">
              <w:rPr>
                <w:rFonts w:ascii="Arial" w:hAnsi="Arial" w:cs="Arial"/>
                <w:b/>
                <w:sz w:val="18"/>
              </w:rPr>
              <w:t>S.Kom</w:t>
            </w:r>
            <w:proofErr w:type="spellEnd"/>
            <w:r w:rsidRPr="0003057F">
              <w:rPr>
                <w:rFonts w:ascii="Arial" w:hAnsi="Arial" w:cs="Arial"/>
                <w:b/>
                <w:sz w:val="18"/>
              </w:rPr>
              <w:t>., M.TI</w:t>
            </w:r>
          </w:p>
          <w:p w14:paraId="002C2BA6" w14:textId="12EAAB59" w:rsidR="001E7B94" w:rsidRPr="00DA7A95" w:rsidRDefault="0003057F" w:rsidP="0003057F">
            <w:pPr>
              <w:pStyle w:val="Header"/>
              <w:tabs>
                <w:tab w:val="left" w:pos="1980"/>
              </w:tabs>
              <w:ind w:left="-113"/>
              <w:rPr>
                <w:rFonts w:ascii="Tahoma" w:hAnsi="Tahoma" w:cs="Tahoma"/>
                <w:bCs/>
                <w:sz w:val="18"/>
                <w:szCs w:val="18"/>
              </w:rPr>
            </w:pPr>
            <w:r w:rsidRPr="0003057F">
              <w:rPr>
                <w:rFonts w:ascii="Arial" w:hAnsi="Arial" w:cs="Arial"/>
                <w:b/>
                <w:sz w:val="18"/>
              </w:rPr>
              <w:t xml:space="preserve">D4689 - </w:t>
            </w:r>
            <w:proofErr w:type="spellStart"/>
            <w:r w:rsidRPr="0003057F">
              <w:rPr>
                <w:rFonts w:ascii="Arial" w:hAnsi="Arial" w:cs="Arial"/>
                <w:b/>
                <w:sz w:val="18"/>
              </w:rPr>
              <w:t>Rulyna</w:t>
            </w:r>
            <w:proofErr w:type="spellEnd"/>
            <w:r w:rsidRPr="0003057F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Pr="0003057F">
              <w:rPr>
                <w:rFonts w:ascii="Arial" w:hAnsi="Arial" w:cs="Arial"/>
                <w:b/>
                <w:sz w:val="18"/>
              </w:rPr>
              <w:t>S.Kom</w:t>
            </w:r>
            <w:proofErr w:type="spellEnd"/>
            <w:r w:rsidRPr="0003057F">
              <w:rPr>
                <w:rFonts w:ascii="Arial" w:hAnsi="Arial" w:cs="Arial"/>
                <w:b/>
                <w:sz w:val="18"/>
              </w:rPr>
              <w:t>., M.M.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4154A9" w14:textId="77777777" w:rsidR="001E7B94" w:rsidRPr="00665E84" w:rsidRDefault="001E7B94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59B9A0" w14:textId="1E4EFBC9" w:rsidR="001E7B94" w:rsidRPr="00AF3F0A" w:rsidRDefault="001E7B94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67210A">
              <w:rPr>
                <w:rFonts w:ascii="Arial" w:hAnsi="Arial" w:cs="Arial"/>
                <w:b/>
                <w:sz w:val="18"/>
              </w:rPr>
              <w:t>07:2</w:t>
            </w:r>
            <w:r w:rsidR="0003057F"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330DFB" w14:textId="77777777" w:rsidR="001E7B94" w:rsidRDefault="001E7B94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3EFE142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CBE3DE1" w14:textId="38EF4BEB" w:rsidR="001E7B94" w:rsidRDefault="001E7B94" w:rsidP="00966C0C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8C8F6" w14:textId="33AAEADD" w:rsidR="001E7B94" w:rsidRPr="00DA7A95" w:rsidRDefault="001E7B94" w:rsidP="002A28DE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278AF" w14:textId="5A7B35F2" w:rsidR="001E7B94" w:rsidRPr="00046FCF" w:rsidRDefault="001E7B94" w:rsidP="00FD0A00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2B1151" w14:textId="77777777" w:rsidR="001E7B94" w:rsidRDefault="001E7B94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D440494" w14:textId="402A9C88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3057F" w:rsidRPr="0003057F">
              <w:rPr>
                <w:rFonts w:ascii="Arial" w:hAnsi="Arial" w:cs="Arial"/>
                <w:b/>
                <w:sz w:val="18"/>
              </w:rPr>
              <w:t>17 June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570656C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16764A3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4A19916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67AC16D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E5B43AC" w14:textId="77777777" w:rsidR="001E7B94" w:rsidRPr="00D843FE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453DB9C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1C9211" w14:textId="1C19499C" w:rsidR="001E7B94" w:rsidRPr="001F3F61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67210A">
              <w:rPr>
                <w:rFonts w:ascii="Arial" w:hAnsi="Arial" w:cs="Arial"/>
                <w:b/>
                <w:sz w:val="18"/>
              </w:rPr>
              <w:t>09:20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31C57F8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7DDA11AA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1E4A8AF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8B878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dengan peserta ujian lainnya</w:t>
      </w:r>
    </w:p>
    <w:p w14:paraId="18043B9F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75701195" w14:textId="77777777" w:rsidR="00E8693F" w:rsidRPr="00D64B67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75F84A0" w14:textId="77777777" w:rsidR="00E8693F" w:rsidRPr="00B37A53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566FE5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1DD4ECAD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0C885D13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66676C87" w14:textId="77777777" w:rsidR="00E8693F" w:rsidRPr="0021077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28BB73F3" w14:textId="77777777" w:rsidR="00E8693F" w:rsidRPr="0021077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proofErr w:type="spellStart"/>
      <w:r w:rsidRPr="0021077F">
        <w:rPr>
          <w:lang w:val="en-ID" w:eastAsia="x-none"/>
        </w:rPr>
        <w:t>Kumpulkan</w:t>
      </w:r>
      <w:proofErr w:type="spellEnd"/>
      <w:r w:rsidRPr="0021077F">
        <w:rPr>
          <w:lang w:val="en-ID" w:eastAsia="x-none"/>
        </w:rPr>
        <w:t xml:space="preserve">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apabila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terlambat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mengumpulkan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maka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jawaban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tidak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dikoreksi</w:t>
      </w:r>
      <w:proofErr w:type="spellEnd"/>
      <w:r>
        <w:rPr>
          <w:lang w:eastAsia="x-none"/>
        </w:rPr>
        <w:t xml:space="preserve"> dan </w:t>
      </w:r>
      <w:proofErr w:type="spellStart"/>
      <w:r>
        <w:rPr>
          <w:lang w:eastAsia="x-none"/>
        </w:rPr>
        <w:t>nilai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mahasiswa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adalah</w:t>
      </w:r>
      <w:proofErr w:type="spellEnd"/>
      <w:r>
        <w:rPr>
          <w:lang w:eastAsia="x-none"/>
        </w:rPr>
        <w:t xml:space="preserve"> 0</w:t>
      </w:r>
    </w:p>
    <w:p w14:paraId="3A5C0340" w14:textId="77777777" w:rsidR="00E8693F" w:rsidRPr="00AE0C0C" w:rsidRDefault="00E8693F" w:rsidP="001F709A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76F57D25" w14:textId="77777777" w:rsidR="00E8693F" w:rsidRDefault="00E8693F" w:rsidP="001F709A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2CEFEE9" w14:textId="77777777" w:rsidR="00E8693F" w:rsidRDefault="00E8693F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B604A06" w14:textId="790793BA" w:rsidR="003E647C" w:rsidRDefault="007A1273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8E6F5" wp14:editId="1EA69DFC">
                <wp:simplePos x="0" y="0"/>
                <wp:positionH relativeFrom="column">
                  <wp:posOffset>0</wp:posOffset>
                </wp:positionH>
                <wp:positionV relativeFrom="paragraph">
                  <wp:posOffset>118110</wp:posOffset>
                </wp:positionV>
                <wp:extent cx="6629400" cy="0"/>
                <wp:effectExtent l="5715" t="9525" r="13335" b="9525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B1070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3pt" to="52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"/>
            </w:pict>
          </mc:Fallback>
        </mc:AlternateContent>
      </w:r>
    </w:p>
    <w:p w14:paraId="321845F4" w14:textId="6D0B9D78" w:rsidR="00813100" w:rsidRDefault="00813100" w:rsidP="001F709A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5C6F6C73" w14:textId="692843EC" w:rsidR="002679EF" w:rsidRPr="005611F9" w:rsidRDefault="00D32366" w:rsidP="00F2597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6F6EB906" wp14:editId="5B3F10B9">
            <wp:extent cx="5486400" cy="308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4319" w14:textId="77777777" w:rsidR="00B511D8" w:rsidRDefault="00B511D8" w:rsidP="00F25979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C5814A9" w14:textId="01B0575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2A1D59EF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430FE4B0" w14:textId="13B4FAE3" w:rsidR="00BE0587" w:rsidRDefault="007B4A88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Eclipse 2020.6</w:t>
      </w:r>
    </w:p>
    <w:p w14:paraId="53C51CFC" w14:textId="657B3115" w:rsidR="00BE0587" w:rsidRDefault="007B4A88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 8</w:t>
      </w:r>
    </w:p>
    <w:p w14:paraId="1B3078BD" w14:textId="06018226" w:rsidR="00683B4C" w:rsidRDefault="007B4A88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MySQL Java Connection Library 8.0.24</w:t>
      </w:r>
    </w:p>
    <w:p w14:paraId="02EA9B63" w14:textId="483401FA" w:rsidR="007B4A88" w:rsidRDefault="007B4A88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XAMPP 8.0.7</w:t>
      </w:r>
    </w:p>
    <w:p w14:paraId="4BF5E2B6" w14:textId="39402D7A" w:rsidR="00813100" w:rsidRDefault="007A1273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8E6F5" wp14:editId="539293E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629400" cy="0"/>
                <wp:effectExtent l="5715" t="8890" r="13335" b="1016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6D076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ZFxRXNkAAAAHAQAADwAAAAAAAAAAAAAAAAAKBAAAZHJzL2Rvd25yZXYueG1s&#10;UEsFBgAAAAAEAAQA8wAAABAFAAAAAA==&#10;"/>
            </w:pict>
          </mc:Fallback>
        </mc:AlternateContent>
      </w:r>
    </w:p>
    <w:p w14:paraId="330740ED" w14:textId="31A9E11A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385291A6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608B405E" w14:textId="2FBFBAC4" w:rsidR="002D6900" w:rsidRDefault="007B4A88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</w:t>
      </w:r>
    </w:p>
    <w:p w14:paraId="0F6025A4" w14:textId="61EAC243" w:rsidR="002D6900" w:rsidRPr="002D6900" w:rsidRDefault="007B4A88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CLASS</w:t>
      </w:r>
    </w:p>
    <w:p w14:paraId="1231F2A3" w14:textId="34CEC359" w:rsidR="002D6900" w:rsidRPr="002D6900" w:rsidRDefault="007B4A88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SQL</w:t>
      </w:r>
    </w:p>
    <w:p w14:paraId="6E40E83D" w14:textId="239C1199" w:rsidR="00813100" w:rsidRPr="002D6900" w:rsidRDefault="007A1273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12223" wp14:editId="2989B97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629400" cy="0"/>
                <wp:effectExtent l="5715" t="8255" r="13335" b="1079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E5B62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ZFxRXNkAAAAHAQAADwAAAAAAAAAAAAAAAAAKBAAAZHJzL2Rvd25yZXYueG1s&#10;UEsFBgAAAAAEAAQA8wAAABAFAAAAAA==&#10;"/>
            </w:pict>
          </mc:Fallback>
        </mc:AlternateContent>
      </w:r>
    </w:p>
    <w:p w14:paraId="21703ADA" w14:textId="77777777" w:rsidR="0094225D" w:rsidRDefault="0094225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4B1A7009" w14:textId="1D715FAD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48D71F" w14:textId="7777777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5718F8A" w14:textId="77777777" w:rsidR="00813100" w:rsidRDefault="00B85C90" w:rsidP="0094225D">
      <w:pPr>
        <w:numPr>
          <w:ilvl w:val="0"/>
          <w:numId w:val="11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09C5B5A" w14:textId="77777777" w:rsidR="00813100" w:rsidRDefault="00B85C90" w:rsidP="0094225D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9696AB4" w14:textId="77777777" w:rsidR="00813100" w:rsidRDefault="00B85C90" w:rsidP="0094225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6C2F6184" w14:textId="77777777" w:rsidR="00813100" w:rsidRDefault="00B85C90" w:rsidP="0094225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70BCF4E5" w14:textId="1E81A0B4" w:rsidR="00E0352E" w:rsidRDefault="00B85C90" w:rsidP="0094225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proofErr w:type="spellStart"/>
      <w:r>
        <w:rPr>
          <w:bCs/>
        </w:rPr>
        <w:t>Kompres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jawaban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diunggah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Pastikan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file dan </w:t>
      </w:r>
      <w:proofErr w:type="spellStart"/>
      <w:r>
        <w:rPr>
          <w:bCs/>
        </w:rPr>
        <w:t>ekstensi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1C0BDD6B" w14:textId="5169D387" w:rsidR="00E0352E" w:rsidRDefault="00B85C90" w:rsidP="0094225D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3E4BFDA" w14:textId="376C5071" w:rsidR="005542B7" w:rsidRDefault="007A1273" w:rsidP="0094225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8E6F5" wp14:editId="60CD1A06">
                <wp:simplePos x="0" y="0"/>
                <wp:positionH relativeFrom="column">
                  <wp:posOffset>50165</wp:posOffset>
                </wp:positionH>
                <wp:positionV relativeFrom="paragraph">
                  <wp:posOffset>151765</wp:posOffset>
                </wp:positionV>
                <wp:extent cx="6629400" cy="0"/>
                <wp:effectExtent l="8255" t="5715" r="10795" b="1333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AAE76" id="Lin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11.95pt" to="525.9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"/>
            </w:pict>
          </mc:Fallback>
        </mc:AlternateContent>
      </w:r>
    </w:p>
    <w:p w14:paraId="0E3A1ED3" w14:textId="77777777" w:rsidR="00E0352E" w:rsidRDefault="00E0352E" w:rsidP="00F25979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66BD4D08" w14:textId="55FA65E0" w:rsidR="00813100" w:rsidRDefault="00B85C90" w:rsidP="00F25979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07411795" w14:textId="77777777" w:rsidR="005F02D9" w:rsidRPr="00DE5055" w:rsidRDefault="00B85C90" w:rsidP="00A50130">
      <w:pPr>
        <w:spacing w:line="360" w:lineRule="auto"/>
        <w:rPr>
          <w:b/>
          <w:lang w:val="id-ID"/>
        </w:rPr>
      </w:pPr>
      <w:r w:rsidRPr="00DE5055">
        <w:rPr>
          <w:b/>
          <w:lang w:val="id-ID"/>
        </w:rPr>
        <w:lastRenderedPageBreak/>
        <w:t>Soal</w:t>
      </w:r>
    </w:p>
    <w:p w14:paraId="67326347" w14:textId="77777777" w:rsidR="005F02D9" w:rsidRDefault="00B85C90" w:rsidP="00A50130">
      <w:pPr>
        <w:spacing w:line="360" w:lineRule="auto"/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129D7272" w14:textId="0BC5EBC6" w:rsidR="00A50130" w:rsidRDefault="00731228" w:rsidP="00A50130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Bakeroo</w:t>
      </w:r>
      <w:proofErr w:type="spellEnd"/>
      <w:r w:rsidR="00470DA7">
        <w:rPr>
          <w:b/>
          <w:bCs/>
        </w:rPr>
        <w:t xml:space="preserve"> </w:t>
      </w:r>
    </w:p>
    <w:p w14:paraId="34C1FC5F" w14:textId="28EEA54C" w:rsidR="00A50130" w:rsidRDefault="00A50130" w:rsidP="00014FF2">
      <w:pPr>
        <w:spacing w:line="360" w:lineRule="auto"/>
        <w:jc w:val="both"/>
      </w:pPr>
      <w:r>
        <w:rPr>
          <w:b/>
          <w:bCs/>
        </w:rPr>
        <w:t>Criteria</w:t>
      </w:r>
      <w:r>
        <w:t xml:space="preserve"> :</w:t>
      </w:r>
    </w:p>
    <w:p w14:paraId="56A2CEE3" w14:textId="2F41FC51" w:rsidR="00807B6D" w:rsidRPr="00807B6D" w:rsidRDefault="00807B6D" w:rsidP="00014FF2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Database Operation</w:t>
      </w:r>
    </w:p>
    <w:p w14:paraId="1179878B" w14:textId="36300790" w:rsidR="00807B6D" w:rsidRDefault="00807B6D" w:rsidP="00014FF2">
      <w:pPr>
        <w:pStyle w:val="ListParagraph"/>
        <w:spacing w:line="360" w:lineRule="auto"/>
        <w:ind w:left="360"/>
        <w:jc w:val="both"/>
      </w:pPr>
      <w:r>
        <w:t xml:space="preserve">Perform database operation from given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file</w:t>
      </w:r>
      <w:r>
        <w:t xml:space="preserve"> </w:t>
      </w:r>
      <w:r w:rsidR="001220A6">
        <w:t>(“</w:t>
      </w:r>
      <w:proofErr w:type="spellStart"/>
      <w:r w:rsidR="00731228" w:rsidRPr="00E64CD9">
        <w:rPr>
          <w:b/>
          <w:bCs/>
        </w:rPr>
        <w:t>bakeroo</w:t>
      </w:r>
      <w:r w:rsidR="001220A6" w:rsidRPr="00E64CD9">
        <w:rPr>
          <w:b/>
          <w:bCs/>
        </w:rPr>
        <w:t>.sql</w:t>
      </w:r>
      <w:proofErr w:type="spellEnd"/>
      <w:r w:rsidR="001220A6">
        <w:t xml:space="preserve">”) </w:t>
      </w:r>
      <w:r>
        <w:t>in Java application</w:t>
      </w:r>
    </w:p>
    <w:p w14:paraId="205C7934" w14:textId="3210BA55" w:rsidR="00807B6D" w:rsidRDefault="00952D5F" w:rsidP="00014FF2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Abstract Class</w:t>
      </w:r>
    </w:p>
    <w:p w14:paraId="46C91A08" w14:textId="3FEE016B" w:rsidR="00952D5F" w:rsidRPr="00952D5F" w:rsidRDefault="00952D5F" w:rsidP="00014FF2">
      <w:pPr>
        <w:pStyle w:val="ListParagraph"/>
        <w:spacing w:line="360" w:lineRule="auto"/>
        <w:ind w:left="360"/>
        <w:jc w:val="both"/>
      </w:pPr>
      <w:r>
        <w:t xml:space="preserve">Design at least </w:t>
      </w:r>
      <w:r>
        <w:rPr>
          <w:b/>
          <w:bCs/>
        </w:rPr>
        <w:t>three</w:t>
      </w:r>
      <w:r>
        <w:t xml:space="preserve"> classes, consisting of </w:t>
      </w:r>
      <w:r>
        <w:rPr>
          <w:b/>
          <w:bCs/>
        </w:rPr>
        <w:t>one abstract</w:t>
      </w:r>
      <w:r>
        <w:t xml:space="preserve"> class and </w:t>
      </w:r>
      <w:r>
        <w:rPr>
          <w:b/>
          <w:bCs/>
        </w:rPr>
        <w:t>two concrete</w:t>
      </w:r>
      <w:r>
        <w:t xml:space="preserve"> class. </w:t>
      </w:r>
      <w:r w:rsidRPr="00952D5F">
        <w:rPr>
          <w:b/>
          <w:bCs/>
        </w:rPr>
        <w:t>Abstract</w:t>
      </w:r>
      <w:r>
        <w:t xml:space="preserve"> class consists of all common attributes and </w:t>
      </w:r>
      <w:proofErr w:type="spellStart"/>
      <w:r>
        <w:t>behaviour</w:t>
      </w:r>
      <w:proofErr w:type="spellEnd"/>
      <w:r>
        <w:t xml:space="preserve"> that </w:t>
      </w:r>
      <w:proofErr w:type="gramStart"/>
      <w:r>
        <w:t>both of the concrete</w:t>
      </w:r>
      <w:proofErr w:type="gramEnd"/>
      <w:r>
        <w:t xml:space="preserve"> class had. </w:t>
      </w:r>
      <w:r w:rsidRPr="00952D5F">
        <w:rPr>
          <w:b/>
          <w:bCs/>
        </w:rPr>
        <w:t>Concrete</w:t>
      </w:r>
      <w:r>
        <w:t xml:space="preserve"> class consist of specific attribute and </w:t>
      </w:r>
      <w:proofErr w:type="spellStart"/>
      <w:r>
        <w:t>behaviour</w:t>
      </w:r>
      <w:proofErr w:type="spellEnd"/>
      <w:r>
        <w:t xml:space="preserve"> that is not common between the concrete classes</w:t>
      </w:r>
    </w:p>
    <w:p w14:paraId="0F806549" w14:textId="5F25249E" w:rsidR="00952D5F" w:rsidRDefault="00952D5F" w:rsidP="00014FF2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Encapsulation</w:t>
      </w:r>
    </w:p>
    <w:p w14:paraId="2EFAB025" w14:textId="76316534" w:rsidR="00952D5F" w:rsidRPr="00952D5F" w:rsidRDefault="00952D5F" w:rsidP="00014FF2">
      <w:pPr>
        <w:pStyle w:val="ListParagraph"/>
        <w:spacing w:line="360" w:lineRule="auto"/>
        <w:ind w:left="360"/>
        <w:jc w:val="both"/>
      </w:pPr>
      <w:r>
        <w:t xml:space="preserve">Attributes of the class must be </w:t>
      </w:r>
      <w:r>
        <w:rPr>
          <w:b/>
          <w:bCs/>
        </w:rPr>
        <w:t>encapsulated</w:t>
      </w:r>
      <w:r>
        <w:t xml:space="preserve"> in order to prevent </w:t>
      </w:r>
      <w:r>
        <w:rPr>
          <w:b/>
          <w:bCs/>
        </w:rPr>
        <w:t>illegal</w:t>
      </w:r>
      <w:r>
        <w:t xml:space="preserve"> direct access, and can only be accessed using </w:t>
      </w:r>
      <w:r>
        <w:rPr>
          <w:b/>
          <w:bCs/>
        </w:rPr>
        <w:t xml:space="preserve">accessor </w:t>
      </w:r>
      <w:r>
        <w:t xml:space="preserve">and </w:t>
      </w:r>
      <w:r>
        <w:rPr>
          <w:b/>
          <w:bCs/>
        </w:rPr>
        <w:t>mutator</w:t>
      </w:r>
      <w:r>
        <w:t xml:space="preserve"> that may perform validation before accessing the encapsulated attribute</w:t>
      </w:r>
    </w:p>
    <w:p w14:paraId="0ED50C75" w14:textId="496A4522" w:rsidR="00952D5F" w:rsidRDefault="00952D5F" w:rsidP="00014FF2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Inheritance</w:t>
      </w:r>
    </w:p>
    <w:p w14:paraId="0CEB0717" w14:textId="31E0CCAE" w:rsidR="00952D5F" w:rsidRPr="00CC341E" w:rsidRDefault="00CC341E" w:rsidP="00014FF2">
      <w:pPr>
        <w:pStyle w:val="ListParagraph"/>
        <w:spacing w:line="360" w:lineRule="auto"/>
        <w:ind w:left="360"/>
        <w:jc w:val="both"/>
      </w:pPr>
      <w:r>
        <w:t xml:space="preserve">Concrete classes </w:t>
      </w:r>
      <w:r>
        <w:rPr>
          <w:b/>
          <w:bCs/>
        </w:rPr>
        <w:t>must inherit all</w:t>
      </w:r>
      <w:r>
        <w:t xml:space="preserve"> attributes and </w:t>
      </w:r>
      <w:proofErr w:type="spellStart"/>
      <w:r>
        <w:t>behaviours</w:t>
      </w:r>
      <w:proofErr w:type="spellEnd"/>
      <w:r>
        <w:t xml:space="preserve"> from the abstract class</w:t>
      </w:r>
    </w:p>
    <w:p w14:paraId="020B198B" w14:textId="72DB14D1" w:rsidR="00952D5F" w:rsidRDefault="00952D5F" w:rsidP="00014FF2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Polymorphism</w:t>
      </w:r>
    </w:p>
    <w:p w14:paraId="59BA8A70" w14:textId="4C8140CA" w:rsidR="00952D5F" w:rsidRPr="00CC341E" w:rsidRDefault="00CC341E" w:rsidP="00014FF2">
      <w:pPr>
        <w:pStyle w:val="ListParagraph"/>
        <w:spacing w:line="360" w:lineRule="auto"/>
        <w:ind w:left="360"/>
        <w:jc w:val="both"/>
      </w:pPr>
      <w:r>
        <w:t xml:space="preserve">Concrete class may </w:t>
      </w:r>
      <w:r w:rsidRPr="00CC341E">
        <w:rPr>
          <w:b/>
          <w:bCs/>
        </w:rPr>
        <w:t>override</w:t>
      </w:r>
      <w:r>
        <w:t xml:space="preserve"> </w:t>
      </w:r>
      <w:proofErr w:type="spellStart"/>
      <w:r>
        <w:t>behaviour</w:t>
      </w:r>
      <w:proofErr w:type="spellEnd"/>
      <w:r>
        <w:t xml:space="preserve"> inherited from abstract class according to their </w:t>
      </w:r>
      <w:r w:rsidRPr="00CC341E">
        <w:rPr>
          <w:b/>
          <w:bCs/>
        </w:rPr>
        <w:t>specific implementation</w:t>
      </w:r>
    </w:p>
    <w:p w14:paraId="720CBCA8" w14:textId="6DAE6034" w:rsidR="00A50130" w:rsidRDefault="00A50130" w:rsidP="00014FF2">
      <w:pPr>
        <w:pStyle w:val="ListParagraph"/>
        <w:spacing w:line="360" w:lineRule="auto"/>
        <w:ind w:left="360"/>
        <w:jc w:val="both"/>
      </w:pPr>
    </w:p>
    <w:p w14:paraId="59A80272" w14:textId="33A1A538" w:rsidR="000415E8" w:rsidRDefault="00731228" w:rsidP="00014FF2">
      <w:pPr>
        <w:pStyle w:val="ListParagraph"/>
        <w:spacing w:line="360" w:lineRule="auto"/>
        <w:ind w:left="90" w:firstLine="450"/>
        <w:jc w:val="both"/>
      </w:pPr>
      <w:proofErr w:type="spellStart"/>
      <w:r>
        <w:rPr>
          <w:b/>
          <w:bCs/>
        </w:rPr>
        <w:t>Bakeroo</w:t>
      </w:r>
      <w:proofErr w:type="spellEnd"/>
      <w:r w:rsidR="001A3CFD">
        <w:rPr>
          <w:b/>
          <w:bCs/>
        </w:rPr>
        <w:t xml:space="preserve"> </w:t>
      </w:r>
      <w:r w:rsidR="001A3CFD">
        <w:t xml:space="preserve">is a </w:t>
      </w:r>
      <w:r>
        <w:t xml:space="preserve">well-known bakery </w:t>
      </w:r>
      <w:r w:rsidR="007411D3">
        <w:t>that</w:t>
      </w:r>
      <w:r w:rsidR="00487689">
        <w:t xml:space="preserve"> established by Mr</w:t>
      </w:r>
      <w:r>
        <w:t xml:space="preserve">. </w:t>
      </w:r>
      <w:proofErr w:type="spellStart"/>
      <w:r>
        <w:t>BakBak</w:t>
      </w:r>
      <w:proofErr w:type="spellEnd"/>
      <w:r w:rsidR="00487689">
        <w:t xml:space="preserve">. Given massive growth development, he asked his acquaintance Mr. </w:t>
      </w:r>
      <w:proofErr w:type="spellStart"/>
      <w:r>
        <w:t>WillBoy</w:t>
      </w:r>
      <w:proofErr w:type="spellEnd"/>
      <w:r w:rsidR="00487689">
        <w:t xml:space="preserve"> to develop a program using </w:t>
      </w:r>
      <w:r w:rsidR="00487689">
        <w:rPr>
          <w:b/>
          <w:bCs/>
        </w:rPr>
        <w:t>Java</w:t>
      </w:r>
      <w:r w:rsidR="00487689">
        <w:t xml:space="preserve"> as </w:t>
      </w:r>
      <w:r w:rsidR="00484185">
        <w:t>the programming language</w:t>
      </w:r>
      <w:r w:rsidR="00487689">
        <w:t xml:space="preserve"> and </w:t>
      </w:r>
      <w:r w:rsidR="00487689">
        <w:rPr>
          <w:b/>
          <w:bCs/>
        </w:rPr>
        <w:t>MySQL</w:t>
      </w:r>
      <w:r w:rsidR="00487689">
        <w:t xml:space="preserve"> for its storage data. </w:t>
      </w:r>
      <w:r w:rsidR="0091079D">
        <w:t>Because of your expertise, Mr.</w:t>
      </w:r>
      <w:r>
        <w:t xml:space="preserve"> </w:t>
      </w:r>
      <w:proofErr w:type="spellStart"/>
      <w:r>
        <w:t>WillBoy</w:t>
      </w:r>
      <w:proofErr w:type="spellEnd"/>
      <w:r w:rsidR="00487689">
        <w:t xml:space="preserve"> assigned the project to you. To help </w:t>
      </w:r>
      <w:r w:rsidR="009824C6">
        <w:t xml:space="preserve">you </w:t>
      </w:r>
      <w:r w:rsidR="00487689">
        <w:t xml:space="preserve">with the programming, Mr. </w:t>
      </w:r>
      <w:proofErr w:type="spellStart"/>
      <w:r>
        <w:t>WillBoy</w:t>
      </w:r>
      <w:proofErr w:type="spellEnd"/>
      <w:r>
        <w:t xml:space="preserve"> </w:t>
      </w:r>
      <w:r w:rsidR="009824C6">
        <w:t>has given the detail and requirements for the program</w:t>
      </w:r>
      <w:r w:rsidR="00487689">
        <w:t xml:space="preserve">, which </w:t>
      </w:r>
      <w:r w:rsidR="0063349F">
        <w:t>i</w:t>
      </w:r>
      <w:r w:rsidR="00487689">
        <w:t>s shown below :</w:t>
      </w:r>
    </w:p>
    <w:p w14:paraId="4FC2A7C6" w14:textId="77777777" w:rsidR="00731228" w:rsidRDefault="00833F00" w:rsidP="00014FF2">
      <w:pPr>
        <w:pStyle w:val="ListParagraph"/>
        <w:spacing w:line="360" w:lineRule="auto"/>
        <w:ind w:left="0"/>
        <w:jc w:val="both"/>
        <w:rPr>
          <w:noProof/>
        </w:rPr>
      </w:pPr>
      <w:r>
        <w:rPr>
          <w:noProof/>
        </w:rPr>
        <w:t xml:space="preserve"> </w:t>
      </w:r>
    </w:p>
    <w:p w14:paraId="34821FB3" w14:textId="025D48E8" w:rsidR="00487689" w:rsidRPr="00487689" w:rsidRDefault="00731228" w:rsidP="00731228">
      <w:pPr>
        <w:pStyle w:val="ListParagraph"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7247F12C" wp14:editId="1B97D048">
            <wp:extent cx="5422082" cy="1969770"/>
            <wp:effectExtent l="12700" t="12700" r="139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87"/>
                    <a:stretch/>
                  </pic:blipFill>
                  <pic:spPr bwMode="auto">
                    <a:xfrm>
                      <a:off x="0" y="0"/>
                      <a:ext cx="5422082" cy="19697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5A008" w14:textId="4BD4BE12" w:rsidR="00A21CF1" w:rsidRDefault="00A21CF1" w:rsidP="000F781D">
      <w:pPr>
        <w:pStyle w:val="Caption"/>
        <w:spacing w:line="360" w:lineRule="auto"/>
        <w:jc w:val="center"/>
        <w:rPr>
          <w:szCs w:val="24"/>
        </w:rPr>
      </w:pPr>
      <w:r w:rsidRPr="00A21CF1">
        <w:rPr>
          <w:szCs w:val="24"/>
        </w:rPr>
        <w:t xml:space="preserve">Figure </w:t>
      </w:r>
      <w:r w:rsidRPr="00A21CF1">
        <w:rPr>
          <w:szCs w:val="24"/>
        </w:rPr>
        <w:fldChar w:fldCharType="begin"/>
      </w:r>
      <w:r w:rsidRPr="00A21CF1">
        <w:rPr>
          <w:szCs w:val="24"/>
        </w:rPr>
        <w:instrText xml:space="preserve"> SEQ Figure \* ARABIC </w:instrText>
      </w:r>
      <w:r w:rsidRPr="00A21CF1">
        <w:rPr>
          <w:szCs w:val="24"/>
        </w:rPr>
        <w:fldChar w:fldCharType="separate"/>
      </w:r>
      <w:r w:rsidR="00C121ED">
        <w:rPr>
          <w:noProof/>
          <w:szCs w:val="24"/>
        </w:rPr>
        <w:t>1</w:t>
      </w:r>
      <w:r w:rsidRPr="00A21CF1">
        <w:rPr>
          <w:szCs w:val="24"/>
        </w:rPr>
        <w:fldChar w:fldCharType="end"/>
      </w:r>
      <w:r w:rsidRPr="00A21CF1">
        <w:rPr>
          <w:szCs w:val="24"/>
        </w:rPr>
        <w:t xml:space="preserve">. </w:t>
      </w:r>
      <w:r w:rsidR="00731228">
        <w:rPr>
          <w:szCs w:val="24"/>
        </w:rPr>
        <w:t>Entity Relationship Diagram (ERD)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870"/>
        <w:gridCol w:w="5580"/>
      </w:tblGrid>
      <w:tr w:rsidR="00FA36B8" w14:paraId="1CCA2054" w14:textId="77777777" w:rsidTr="000D370A">
        <w:trPr>
          <w:trHeight w:val="276"/>
        </w:trPr>
        <w:tc>
          <w:tcPr>
            <w:tcW w:w="3870" w:type="dxa"/>
            <w:vAlign w:val="center"/>
          </w:tcPr>
          <w:p w14:paraId="2958E968" w14:textId="77777777" w:rsidR="00FA36B8" w:rsidRPr="00A21CF1" w:rsidRDefault="00FA36B8" w:rsidP="00974E3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Connection String</w:t>
            </w:r>
          </w:p>
        </w:tc>
        <w:tc>
          <w:tcPr>
            <w:tcW w:w="5580" w:type="dxa"/>
            <w:vAlign w:val="center"/>
          </w:tcPr>
          <w:p w14:paraId="52FF075B" w14:textId="49AF2283" w:rsidR="00FA36B8" w:rsidRPr="000F781D" w:rsidRDefault="00FA36B8" w:rsidP="00974E3F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jdbc:mysql</w:t>
            </w:r>
            <w:proofErr w:type="spellEnd"/>
            <w:r>
              <w:rPr>
                <w:b/>
                <w:bCs/>
              </w:rPr>
              <w:t>://localhost:3306/</w:t>
            </w:r>
            <w:proofErr w:type="spellStart"/>
            <w:r>
              <w:rPr>
                <w:b/>
                <w:bCs/>
              </w:rPr>
              <w:t>bakeroo</w:t>
            </w:r>
            <w:proofErr w:type="spellEnd"/>
          </w:p>
        </w:tc>
      </w:tr>
      <w:tr w:rsidR="00FA36B8" w14:paraId="3A0B3532" w14:textId="77777777" w:rsidTr="000D370A">
        <w:trPr>
          <w:trHeight w:val="276"/>
        </w:trPr>
        <w:tc>
          <w:tcPr>
            <w:tcW w:w="3870" w:type="dxa"/>
            <w:vAlign w:val="center"/>
          </w:tcPr>
          <w:p w14:paraId="1146EA12" w14:textId="77777777" w:rsidR="00FA36B8" w:rsidRPr="00A21CF1" w:rsidRDefault="00FA36B8" w:rsidP="00974E3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5580" w:type="dxa"/>
            <w:vAlign w:val="center"/>
          </w:tcPr>
          <w:p w14:paraId="688E66D0" w14:textId="77777777" w:rsidR="00FA36B8" w:rsidRPr="000F781D" w:rsidRDefault="00FA36B8" w:rsidP="00974E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root</w:t>
            </w:r>
          </w:p>
        </w:tc>
      </w:tr>
      <w:tr w:rsidR="00FA36B8" w14:paraId="40E3600F" w14:textId="77777777" w:rsidTr="000D370A">
        <w:trPr>
          <w:trHeight w:val="276"/>
        </w:trPr>
        <w:tc>
          <w:tcPr>
            <w:tcW w:w="3870" w:type="dxa"/>
            <w:vAlign w:val="center"/>
          </w:tcPr>
          <w:p w14:paraId="5B048DC3" w14:textId="77777777" w:rsidR="00FA36B8" w:rsidRPr="00A21CF1" w:rsidRDefault="00FA36B8" w:rsidP="00974E3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5580" w:type="dxa"/>
            <w:vAlign w:val="center"/>
          </w:tcPr>
          <w:p w14:paraId="58BF606F" w14:textId="77777777" w:rsidR="00FA36B8" w:rsidRPr="000F781D" w:rsidRDefault="00FA36B8" w:rsidP="00974E3F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FA36B8" w14:paraId="54BD230A" w14:textId="77777777" w:rsidTr="000D370A">
        <w:trPr>
          <w:trHeight w:val="276"/>
        </w:trPr>
        <w:tc>
          <w:tcPr>
            <w:tcW w:w="3870" w:type="dxa"/>
            <w:vAlign w:val="center"/>
          </w:tcPr>
          <w:p w14:paraId="6DE90234" w14:textId="77777777" w:rsidR="00FA36B8" w:rsidRPr="00A21CF1" w:rsidRDefault="00FA36B8" w:rsidP="00974E3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Driver Class</w:t>
            </w:r>
          </w:p>
        </w:tc>
        <w:tc>
          <w:tcPr>
            <w:tcW w:w="5580" w:type="dxa"/>
            <w:vAlign w:val="center"/>
          </w:tcPr>
          <w:p w14:paraId="1F066E2B" w14:textId="77777777" w:rsidR="00FA36B8" w:rsidRPr="000F781D" w:rsidRDefault="00FA36B8" w:rsidP="00974E3F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com.mysql.cj.jdbc.Driver</w:t>
            </w:r>
            <w:proofErr w:type="spellEnd"/>
          </w:p>
        </w:tc>
      </w:tr>
    </w:tbl>
    <w:p w14:paraId="44DD3306" w14:textId="45FDA4D5" w:rsidR="00A803FB" w:rsidRDefault="00A803FB" w:rsidP="000F781D">
      <w:pPr>
        <w:spacing w:line="360" w:lineRule="auto"/>
      </w:pPr>
    </w:p>
    <w:p w14:paraId="63101DAF" w14:textId="6DD4B5AD" w:rsidR="00A21CF1" w:rsidRDefault="000E329C" w:rsidP="001A7A26">
      <w:pPr>
        <w:spacing w:line="360" w:lineRule="auto"/>
        <w:ind w:firstLine="720"/>
        <w:jc w:val="both"/>
      </w:pPr>
      <w:r>
        <w:t xml:space="preserve">The </w:t>
      </w:r>
      <w:r w:rsidRPr="001A7A26">
        <w:rPr>
          <w:b/>
          <w:bCs/>
        </w:rPr>
        <w:t>default port number is 3306</w:t>
      </w:r>
      <w:r>
        <w:t xml:space="preserve">. If you have </w:t>
      </w:r>
      <w:r w:rsidRPr="001A7A26">
        <w:rPr>
          <w:b/>
          <w:bCs/>
        </w:rPr>
        <w:t>changed the port number for MySQL</w:t>
      </w:r>
      <w:r w:rsidR="00C47233">
        <w:rPr>
          <w:b/>
          <w:bCs/>
        </w:rPr>
        <w:t xml:space="preserve"> in your XAMPP</w:t>
      </w:r>
      <w:r>
        <w:t xml:space="preserve"> then feel free to </w:t>
      </w:r>
      <w:r w:rsidRPr="001A7A26">
        <w:rPr>
          <w:b/>
          <w:bCs/>
        </w:rPr>
        <w:t>change the 3306 into your port number</w:t>
      </w:r>
      <w:r w:rsidR="001A7A26">
        <w:t>.</w:t>
      </w:r>
      <w:r w:rsidR="00A803FB">
        <w:br w:type="page"/>
      </w:r>
    </w:p>
    <w:p w14:paraId="4F382AD4" w14:textId="72FFDA16" w:rsidR="000F781D" w:rsidRDefault="002827F9" w:rsidP="00014FF2">
      <w:pPr>
        <w:pStyle w:val="ListParagraph"/>
        <w:numPr>
          <w:ilvl w:val="0"/>
          <w:numId w:val="20"/>
        </w:numPr>
        <w:spacing w:line="360" w:lineRule="auto"/>
        <w:ind w:left="360"/>
        <w:jc w:val="both"/>
      </w:pPr>
      <w:r>
        <w:lastRenderedPageBreak/>
        <w:t>At the start of program, there will be 4 menus :</w:t>
      </w:r>
    </w:p>
    <w:p w14:paraId="549DB76C" w14:textId="72B7C945" w:rsidR="002827F9" w:rsidRDefault="00731228" w:rsidP="00014FF2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Insert Transaction</w:t>
      </w:r>
    </w:p>
    <w:p w14:paraId="634A6A0F" w14:textId="01E78250" w:rsidR="00DD26FD" w:rsidRDefault="00731228" w:rsidP="00014FF2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View Transaction</w:t>
      </w:r>
    </w:p>
    <w:p w14:paraId="7741C910" w14:textId="52A80E27" w:rsidR="00DD26FD" w:rsidRDefault="00DD26FD" w:rsidP="00014FF2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Delete </w:t>
      </w:r>
      <w:r w:rsidR="00731228">
        <w:rPr>
          <w:b/>
          <w:bCs/>
        </w:rPr>
        <w:t>Transaction</w:t>
      </w:r>
    </w:p>
    <w:p w14:paraId="11679398" w14:textId="2DE8223C" w:rsidR="00DD26FD" w:rsidRDefault="00DD26FD" w:rsidP="00014FF2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Exit</w:t>
      </w:r>
    </w:p>
    <w:p w14:paraId="45D65757" w14:textId="44DCA8D4" w:rsidR="003A74B3" w:rsidRDefault="007F03E7" w:rsidP="00B33649">
      <w:pPr>
        <w:keepNext/>
        <w:spacing w:line="360" w:lineRule="auto"/>
        <w:jc w:val="center"/>
      </w:pPr>
      <w:r w:rsidRPr="007F03E7">
        <w:rPr>
          <w:noProof/>
        </w:rPr>
        <w:drawing>
          <wp:inline distT="0" distB="0" distL="0" distR="0" wp14:anchorId="6045A5E1" wp14:editId="67170F2F">
            <wp:extent cx="6130396" cy="1273839"/>
            <wp:effectExtent l="12700" t="12700" r="16510" b="8890"/>
            <wp:docPr id="7" name="Picture 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low confidence"/>
                    <pic:cNvPicPr/>
                  </pic:nvPicPr>
                  <pic:blipFill rotWithShape="1">
                    <a:blip r:embed="rId11"/>
                    <a:srcRect r="21771"/>
                    <a:stretch/>
                  </pic:blipFill>
                  <pic:spPr bwMode="auto">
                    <a:xfrm>
                      <a:off x="0" y="0"/>
                      <a:ext cx="6445273" cy="13392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73909" w14:textId="5BC37B8B" w:rsidR="005030E1" w:rsidRPr="00FB6404" w:rsidRDefault="003A74B3" w:rsidP="002A56B2">
      <w:pPr>
        <w:pStyle w:val="Caption"/>
        <w:spacing w:line="360" w:lineRule="auto"/>
        <w:jc w:val="center"/>
        <w:rPr>
          <w:szCs w:val="24"/>
        </w:rPr>
      </w:pPr>
      <w:r w:rsidRPr="003A74B3">
        <w:rPr>
          <w:szCs w:val="24"/>
        </w:rPr>
        <w:t xml:space="preserve">Figure </w:t>
      </w:r>
      <w:r w:rsidRPr="003A74B3">
        <w:rPr>
          <w:szCs w:val="24"/>
        </w:rPr>
        <w:fldChar w:fldCharType="begin"/>
      </w:r>
      <w:r w:rsidRPr="003A74B3">
        <w:rPr>
          <w:szCs w:val="24"/>
        </w:rPr>
        <w:instrText xml:space="preserve"> SEQ Figure \* ARABIC </w:instrText>
      </w:r>
      <w:r w:rsidRPr="003A74B3">
        <w:rPr>
          <w:szCs w:val="24"/>
        </w:rPr>
        <w:fldChar w:fldCharType="separate"/>
      </w:r>
      <w:r w:rsidR="00C121ED">
        <w:rPr>
          <w:noProof/>
          <w:szCs w:val="24"/>
        </w:rPr>
        <w:t>2</w:t>
      </w:r>
      <w:r w:rsidRPr="003A74B3">
        <w:rPr>
          <w:szCs w:val="24"/>
        </w:rPr>
        <w:fldChar w:fldCharType="end"/>
      </w:r>
      <w:r w:rsidRPr="003A74B3">
        <w:rPr>
          <w:szCs w:val="24"/>
        </w:rPr>
        <w:t xml:space="preserve">. </w:t>
      </w:r>
      <w:r w:rsidR="00AB692C">
        <w:rPr>
          <w:szCs w:val="24"/>
        </w:rPr>
        <w:t>Main Menu</w:t>
      </w:r>
    </w:p>
    <w:p w14:paraId="69E9841D" w14:textId="3C65FA23" w:rsidR="005030E1" w:rsidRDefault="005030E1" w:rsidP="00014FF2">
      <w:pPr>
        <w:pStyle w:val="ListParagraph"/>
        <w:numPr>
          <w:ilvl w:val="0"/>
          <w:numId w:val="20"/>
        </w:numPr>
        <w:spacing w:line="360" w:lineRule="auto"/>
        <w:ind w:left="360"/>
        <w:jc w:val="both"/>
      </w:pPr>
      <w:r>
        <w:t xml:space="preserve">If user choose menu </w:t>
      </w:r>
      <w:r w:rsidR="00C670F0">
        <w:t>1</w:t>
      </w:r>
      <w:r>
        <w:t xml:space="preserve"> (“</w:t>
      </w:r>
      <w:r w:rsidR="007F03E7">
        <w:rPr>
          <w:b/>
          <w:bCs/>
        </w:rPr>
        <w:t>Insert Transaction</w:t>
      </w:r>
      <w:r>
        <w:t>”), then the program will :</w:t>
      </w:r>
    </w:p>
    <w:p w14:paraId="56E5D481" w14:textId="7068BB90" w:rsidR="00FE6FAC" w:rsidRDefault="00FE6FAC" w:rsidP="00014FF2">
      <w:pPr>
        <w:pStyle w:val="ListParagraph"/>
        <w:numPr>
          <w:ilvl w:val="0"/>
          <w:numId w:val="26"/>
        </w:numPr>
        <w:spacing w:line="360" w:lineRule="auto"/>
        <w:ind w:left="720"/>
        <w:jc w:val="both"/>
      </w:pPr>
      <w:r>
        <w:t xml:space="preserve">Show </w:t>
      </w:r>
      <w:r w:rsidRPr="0006658E">
        <w:rPr>
          <w:b/>
          <w:bCs/>
        </w:rPr>
        <w:t xml:space="preserve">all items data from the database, whether it’s a </w:t>
      </w:r>
      <w:r w:rsidR="00F85F79">
        <w:rPr>
          <w:b/>
          <w:bCs/>
        </w:rPr>
        <w:t>“</w:t>
      </w:r>
      <w:r w:rsidR="007F03E7">
        <w:rPr>
          <w:b/>
          <w:bCs/>
        </w:rPr>
        <w:t>cupcake</w:t>
      </w:r>
      <w:r w:rsidR="00F85F79">
        <w:rPr>
          <w:b/>
          <w:bCs/>
        </w:rPr>
        <w:t>”</w:t>
      </w:r>
      <w:r w:rsidRPr="0006658E">
        <w:rPr>
          <w:b/>
          <w:bCs/>
        </w:rPr>
        <w:t xml:space="preserve"> </w:t>
      </w:r>
      <w:r w:rsidR="007F03E7" w:rsidRPr="00F85F79">
        <w:t>or</w:t>
      </w:r>
      <w:r w:rsidR="007F03E7">
        <w:rPr>
          <w:b/>
          <w:bCs/>
        </w:rPr>
        <w:t xml:space="preserve"> </w:t>
      </w:r>
      <w:r w:rsidR="00F85F79">
        <w:rPr>
          <w:b/>
          <w:bCs/>
        </w:rPr>
        <w:t>“</w:t>
      </w:r>
      <w:proofErr w:type="spellStart"/>
      <w:r w:rsidR="007F03E7">
        <w:rPr>
          <w:b/>
          <w:bCs/>
        </w:rPr>
        <w:t>rollcake</w:t>
      </w:r>
      <w:proofErr w:type="spellEnd"/>
      <w:r w:rsidR="00F85F79">
        <w:rPr>
          <w:b/>
          <w:bCs/>
        </w:rPr>
        <w:t>”</w:t>
      </w:r>
      <w:r>
        <w:t xml:space="preserve">. After that ask the user </w:t>
      </w:r>
      <w:r w:rsidRPr="0011431D">
        <w:t>to</w:t>
      </w:r>
      <w:r w:rsidRPr="0006658E">
        <w:rPr>
          <w:b/>
          <w:bCs/>
        </w:rPr>
        <w:t xml:space="preserve"> choose the item from the list</w:t>
      </w:r>
      <w:r>
        <w:t>.</w:t>
      </w:r>
    </w:p>
    <w:p w14:paraId="311776EB" w14:textId="33BF7E24" w:rsidR="00AD2C8D" w:rsidRDefault="007F03E7" w:rsidP="00AD2C8D">
      <w:pPr>
        <w:keepNext/>
        <w:spacing w:line="360" w:lineRule="auto"/>
        <w:jc w:val="center"/>
      </w:pPr>
      <w:r w:rsidRPr="007F03E7">
        <w:rPr>
          <w:noProof/>
        </w:rPr>
        <w:drawing>
          <wp:inline distT="0" distB="0" distL="0" distR="0" wp14:anchorId="5456F87A" wp14:editId="7F070B80">
            <wp:extent cx="5882640" cy="1940706"/>
            <wp:effectExtent l="19050" t="19050" r="22860" b="2159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9981" cy="195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18D47" w14:textId="34CFE313" w:rsidR="00816EB8" w:rsidRPr="00FE6FAC" w:rsidRDefault="00AD2C8D" w:rsidP="00AD2C8D">
      <w:pPr>
        <w:pStyle w:val="Caption"/>
        <w:jc w:val="center"/>
      </w:pPr>
      <w:r>
        <w:t xml:space="preserve">Figure </w:t>
      </w:r>
      <w:r w:rsidR="008222E8">
        <w:fldChar w:fldCharType="begin"/>
      </w:r>
      <w:r w:rsidR="008222E8">
        <w:instrText xml:space="preserve"> SEQ Figure \* ARABIC </w:instrText>
      </w:r>
      <w:r w:rsidR="008222E8">
        <w:fldChar w:fldCharType="separate"/>
      </w:r>
      <w:r w:rsidR="00C121ED">
        <w:rPr>
          <w:noProof/>
        </w:rPr>
        <w:t>3</w:t>
      </w:r>
      <w:r w:rsidR="008222E8">
        <w:rPr>
          <w:noProof/>
        </w:rPr>
        <w:fldChar w:fldCharType="end"/>
      </w:r>
      <w:r>
        <w:t>. Display Item</w:t>
      </w:r>
    </w:p>
    <w:p w14:paraId="69F29F6B" w14:textId="63C9A24D" w:rsidR="005030E1" w:rsidRPr="00D44D12" w:rsidRDefault="00D44D12" w:rsidP="00014FF2">
      <w:pPr>
        <w:pStyle w:val="ListParagraph"/>
        <w:numPr>
          <w:ilvl w:val="0"/>
          <w:numId w:val="26"/>
        </w:numPr>
        <w:spacing w:line="360" w:lineRule="auto"/>
        <w:ind w:left="720"/>
        <w:jc w:val="both"/>
      </w:pPr>
      <w:r w:rsidRPr="00364BAA">
        <w:t>Ask</w:t>
      </w:r>
      <w:r>
        <w:rPr>
          <w:b/>
          <w:bCs/>
        </w:rPr>
        <w:t xml:space="preserve"> </w:t>
      </w:r>
      <w:r w:rsidRPr="00D13345">
        <w:t>the</w:t>
      </w:r>
      <w:r w:rsidR="005030E1">
        <w:t xml:space="preserve"> user to input </w:t>
      </w:r>
      <w:r w:rsidR="00FB6404">
        <w:t xml:space="preserve">the </w:t>
      </w:r>
      <w:r w:rsidR="007F03E7">
        <w:rPr>
          <w:b/>
          <w:bCs/>
        </w:rPr>
        <w:t xml:space="preserve">number of </w:t>
      </w:r>
      <w:proofErr w:type="gramStart"/>
      <w:r w:rsidR="007F03E7">
        <w:rPr>
          <w:b/>
          <w:bCs/>
        </w:rPr>
        <w:t>list</w:t>
      </w:r>
      <w:proofErr w:type="gramEnd"/>
      <w:r w:rsidR="007F03E7">
        <w:rPr>
          <w:b/>
          <w:bCs/>
        </w:rPr>
        <w:t xml:space="preserve"> they want to buy</w:t>
      </w:r>
      <w:r w:rsidR="005030E1">
        <w:t xml:space="preserve">. </w:t>
      </w:r>
      <w:r w:rsidR="005030E1">
        <w:rPr>
          <w:b/>
          <w:bCs/>
        </w:rPr>
        <w:t xml:space="preserve">Validate </w:t>
      </w:r>
      <w:r w:rsidR="005030E1" w:rsidRPr="003A68FF">
        <w:t xml:space="preserve">the </w:t>
      </w:r>
      <w:r w:rsidR="007F03E7" w:rsidRPr="003A68FF">
        <w:t>input</w:t>
      </w:r>
      <w:r w:rsidR="005030E1" w:rsidRPr="003A68FF">
        <w:t xml:space="preserve"> must be</w:t>
      </w:r>
      <w:r w:rsidR="005030E1">
        <w:t xml:space="preserve"> </w:t>
      </w:r>
      <w:r w:rsidR="00FB6404">
        <w:rPr>
          <w:b/>
          <w:bCs/>
        </w:rPr>
        <w:t xml:space="preserve">between </w:t>
      </w:r>
      <w:r w:rsidR="007F03E7">
        <w:rPr>
          <w:b/>
          <w:bCs/>
        </w:rPr>
        <w:t xml:space="preserve">1 </w:t>
      </w:r>
      <w:r w:rsidR="00014FF2">
        <w:t xml:space="preserve">– </w:t>
      </w:r>
      <w:r w:rsidR="00014FF2" w:rsidRPr="00014FF2">
        <w:rPr>
          <w:b/>
          <w:bCs/>
        </w:rPr>
        <w:t>total existing cake</w:t>
      </w:r>
      <w:r w:rsidR="00014FF2">
        <w:rPr>
          <w:b/>
          <w:bCs/>
        </w:rPr>
        <w:t>(s)</w:t>
      </w:r>
      <w:r w:rsidR="007F03E7">
        <w:rPr>
          <w:b/>
          <w:bCs/>
        </w:rPr>
        <w:t>.</w:t>
      </w:r>
    </w:p>
    <w:p w14:paraId="657085CA" w14:textId="7ADFB031" w:rsidR="00AD2C8D" w:rsidRDefault="007F03E7" w:rsidP="00E81FF1">
      <w:pPr>
        <w:keepNext/>
        <w:spacing w:line="360" w:lineRule="auto"/>
        <w:ind w:left="284"/>
        <w:jc w:val="center"/>
      </w:pPr>
      <w:r w:rsidRPr="007F03E7">
        <w:rPr>
          <w:noProof/>
        </w:rPr>
        <w:drawing>
          <wp:inline distT="0" distB="0" distL="0" distR="0" wp14:anchorId="727750D8" wp14:editId="56D5C93F">
            <wp:extent cx="6144910" cy="444500"/>
            <wp:effectExtent l="12700" t="12700" r="146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3581"/>
                    <a:stretch/>
                  </pic:blipFill>
                  <pic:spPr bwMode="auto">
                    <a:xfrm>
                      <a:off x="0" y="0"/>
                      <a:ext cx="6513224" cy="4711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D8247" w14:textId="03D21715" w:rsidR="00D44D12" w:rsidRDefault="00AD2C8D" w:rsidP="00AD2C8D">
      <w:pPr>
        <w:pStyle w:val="Caption"/>
        <w:jc w:val="center"/>
      </w:pPr>
      <w:r>
        <w:t xml:space="preserve">Figure </w:t>
      </w:r>
      <w:r w:rsidR="008222E8">
        <w:fldChar w:fldCharType="begin"/>
      </w:r>
      <w:r w:rsidR="008222E8">
        <w:instrText xml:space="preserve"> SEQ Figure \* ARABIC </w:instrText>
      </w:r>
      <w:r w:rsidR="008222E8">
        <w:fldChar w:fldCharType="separate"/>
      </w:r>
      <w:r w:rsidR="00C121ED">
        <w:rPr>
          <w:noProof/>
        </w:rPr>
        <w:t>4</w:t>
      </w:r>
      <w:r w:rsidR="008222E8">
        <w:rPr>
          <w:noProof/>
        </w:rPr>
        <w:fldChar w:fldCharType="end"/>
      </w:r>
      <w:r>
        <w:t xml:space="preserve">. Input </w:t>
      </w:r>
      <w:r w:rsidR="007F03E7">
        <w:t>Index</w:t>
      </w:r>
    </w:p>
    <w:p w14:paraId="41522E6A" w14:textId="28587FDB" w:rsidR="007F03E7" w:rsidRPr="007F03E7" w:rsidRDefault="00D13345" w:rsidP="007F03E7">
      <w:pPr>
        <w:pStyle w:val="ListParagraph"/>
        <w:keepNext/>
        <w:numPr>
          <w:ilvl w:val="0"/>
          <w:numId w:val="26"/>
        </w:numPr>
        <w:spacing w:line="360" w:lineRule="auto"/>
        <w:ind w:left="720"/>
        <w:jc w:val="both"/>
      </w:pPr>
      <w:r>
        <w:lastRenderedPageBreak/>
        <w:t xml:space="preserve">Ask </w:t>
      </w:r>
      <w:r w:rsidR="00364BAA">
        <w:t xml:space="preserve">the user to input the </w:t>
      </w:r>
      <w:r w:rsidR="007F03E7" w:rsidRPr="007F03E7">
        <w:rPr>
          <w:b/>
          <w:bCs/>
        </w:rPr>
        <w:t>quantity</w:t>
      </w:r>
      <w:r w:rsidR="00364BAA">
        <w:t xml:space="preserve">. </w:t>
      </w:r>
      <w:r w:rsidR="00364BAA" w:rsidRPr="007F03E7">
        <w:rPr>
          <w:b/>
          <w:bCs/>
        </w:rPr>
        <w:t xml:space="preserve">Validate </w:t>
      </w:r>
      <w:r w:rsidR="00364BAA" w:rsidRPr="003F3DA2">
        <w:t xml:space="preserve">the </w:t>
      </w:r>
      <w:r w:rsidR="007F03E7" w:rsidRPr="003F3DA2">
        <w:t>quantity</w:t>
      </w:r>
      <w:r w:rsidR="00364BAA">
        <w:t xml:space="preserve"> </w:t>
      </w:r>
      <w:r w:rsidR="007F03E7">
        <w:rPr>
          <w:b/>
          <w:bCs/>
        </w:rPr>
        <w:t>must be bigger than 0.</w:t>
      </w:r>
    </w:p>
    <w:p w14:paraId="0041373C" w14:textId="3BB4FC73" w:rsidR="00AD2C8D" w:rsidRDefault="002A0144" w:rsidP="008A7D46">
      <w:pPr>
        <w:pStyle w:val="ListParagraph"/>
        <w:keepNext/>
        <w:spacing w:line="360" w:lineRule="auto"/>
        <w:ind w:left="426"/>
        <w:jc w:val="both"/>
      </w:pPr>
      <w:r w:rsidRPr="002A0144">
        <w:rPr>
          <w:noProof/>
        </w:rPr>
        <w:drawing>
          <wp:inline distT="0" distB="0" distL="0" distR="0" wp14:anchorId="29459E06" wp14:editId="2985B835">
            <wp:extent cx="5881327" cy="391337"/>
            <wp:effectExtent l="12700" t="12700" r="1206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711" t="-1" r="31306" b="-6606"/>
                    <a:stretch/>
                  </pic:blipFill>
                  <pic:spPr bwMode="auto">
                    <a:xfrm>
                      <a:off x="0" y="0"/>
                      <a:ext cx="6600585" cy="4391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0B1C6" w14:textId="096FC9B7" w:rsidR="006A6498" w:rsidRPr="00D13345" w:rsidRDefault="00AD2C8D" w:rsidP="00AD2C8D">
      <w:pPr>
        <w:pStyle w:val="Caption"/>
        <w:jc w:val="center"/>
      </w:pPr>
      <w:r>
        <w:t xml:space="preserve">Figure </w:t>
      </w:r>
      <w:r w:rsidR="008222E8">
        <w:fldChar w:fldCharType="begin"/>
      </w:r>
      <w:r w:rsidR="008222E8">
        <w:instrText xml:space="preserve"> SEQ Figure \* ARABIC </w:instrText>
      </w:r>
      <w:r w:rsidR="008222E8">
        <w:fldChar w:fldCharType="separate"/>
      </w:r>
      <w:r w:rsidR="00C121ED">
        <w:rPr>
          <w:noProof/>
        </w:rPr>
        <w:t>5</w:t>
      </w:r>
      <w:r w:rsidR="008222E8">
        <w:rPr>
          <w:noProof/>
        </w:rPr>
        <w:fldChar w:fldCharType="end"/>
      </w:r>
      <w:r>
        <w:t xml:space="preserve">. Input </w:t>
      </w:r>
      <w:r w:rsidR="007F03E7">
        <w:t>quantity</w:t>
      </w:r>
    </w:p>
    <w:p w14:paraId="29A31E3D" w14:textId="75594BB7" w:rsidR="001C75A1" w:rsidRDefault="001C75A1" w:rsidP="002F55AD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Define </w:t>
      </w:r>
      <w:r w:rsidR="003F3DA2">
        <w:rPr>
          <w:b/>
          <w:bCs/>
        </w:rPr>
        <w:t>pastry</w:t>
      </w:r>
      <w:r w:rsidRPr="001C75A1">
        <w:rPr>
          <w:b/>
          <w:bCs/>
        </w:rPr>
        <w:t>’s discount</w:t>
      </w:r>
      <w:r>
        <w:t xml:space="preserve"> based on this following </w:t>
      </w:r>
      <w:r w:rsidR="003F3DA2">
        <w:t>formula</w:t>
      </w: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1C75A1" w14:paraId="357908AF" w14:textId="77777777" w:rsidTr="003C07EB">
        <w:trPr>
          <w:jc w:val="center"/>
        </w:trPr>
        <w:tc>
          <w:tcPr>
            <w:tcW w:w="4536" w:type="dxa"/>
            <w:vAlign w:val="center"/>
          </w:tcPr>
          <w:p w14:paraId="3EE7FD14" w14:textId="77777777" w:rsidR="001C75A1" w:rsidRPr="00037958" w:rsidRDefault="001C75A1" w:rsidP="003C07E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Cup Cake</w:t>
            </w:r>
          </w:p>
        </w:tc>
        <w:tc>
          <w:tcPr>
            <w:tcW w:w="4536" w:type="dxa"/>
          </w:tcPr>
          <w:p w14:paraId="64E4B823" w14:textId="77777777" w:rsidR="001C75A1" w:rsidRPr="00037958" w:rsidRDefault="001C75A1" w:rsidP="003C07E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 Cake</w:t>
            </w:r>
            <w:r w:rsidRPr="00037958">
              <w:rPr>
                <w:b/>
                <w:bCs/>
              </w:rPr>
              <w:t xml:space="preserve"> </w:t>
            </w:r>
          </w:p>
        </w:tc>
      </w:tr>
      <w:tr w:rsidR="001C75A1" w14:paraId="707FBFBD" w14:textId="77777777" w:rsidTr="003C07EB">
        <w:trPr>
          <w:jc w:val="center"/>
        </w:trPr>
        <w:tc>
          <w:tcPr>
            <w:tcW w:w="4536" w:type="dxa"/>
            <w:vAlign w:val="center"/>
          </w:tcPr>
          <w:p w14:paraId="7F4EDF9C" w14:textId="3AA8BF31" w:rsidR="001C75A1" w:rsidRPr="00187B40" w:rsidRDefault="001C75A1" w:rsidP="003C07EB">
            <w:pPr>
              <w:spacing w:line="360" w:lineRule="auto"/>
              <w:jc w:val="center"/>
            </w:pPr>
            <w:r>
              <w:t>15000</w:t>
            </w:r>
          </w:p>
        </w:tc>
        <w:tc>
          <w:tcPr>
            <w:tcW w:w="4536" w:type="dxa"/>
          </w:tcPr>
          <w:p w14:paraId="0FE5732A" w14:textId="568ED988" w:rsidR="001C75A1" w:rsidRPr="00187B40" w:rsidRDefault="001C75A1" w:rsidP="003C07EB">
            <w:pPr>
              <w:spacing w:line="360" w:lineRule="auto"/>
              <w:jc w:val="center"/>
            </w:pPr>
            <w:r>
              <w:t>25000</w:t>
            </w:r>
          </w:p>
        </w:tc>
      </w:tr>
    </w:tbl>
    <w:p w14:paraId="603DD382" w14:textId="77777777" w:rsidR="001C75A1" w:rsidRDefault="001C75A1" w:rsidP="001C75A1">
      <w:pPr>
        <w:pStyle w:val="ListParagraph"/>
        <w:spacing w:line="360" w:lineRule="auto"/>
      </w:pPr>
    </w:p>
    <w:p w14:paraId="442EC26F" w14:textId="564264DC" w:rsidR="001C75A1" w:rsidRDefault="001C75A1" w:rsidP="002F55AD">
      <w:pPr>
        <w:pStyle w:val="ListParagraph"/>
        <w:numPr>
          <w:ilvl w:val="0"/>
          <w:numId w:val="29"/>
        </w:numPr>
        <w:spacing w:line="360" w:lineRule="auto"/>
        <w:jc w:val="both"/>
      </w:pPr>
      <w:r>
        <w:rPr>
          <w:b/>
          <w:bCs/>
        </w:rPr>
        <w:t xml:space="preserve">Show the details </w:t>
      </w:r>
      <w:r>
        <w:t xml:space="preserve">of the user’s transaction with the </w:t>
      </w:r>
      <w:r w:rsidRPr="007C5C68">
        <w:rPr>
          <w:b/>
          <w:bCs/>
        </w:rPr>
        <w:t>total price</w:t>
      </w:r>
      <w:r>
        <w:t xml:space="preserve"> obtained from the following formula. </w:t>
      </w: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8D4244" w14:paraId="49D7C30E" w14:textId="1B97B965" w:rsidTr="008D4244">
        <w:trPr>
          <w:jc w:val="center"/>
        </w:trPr>
        <w:tc>
          <w:tcPr>
            <w:tcW w:w="4536" w:type="dxa"/>
            <w:vAlign w:val="center"/>
          </w:tcPr>
          <w:p w14:paraId="75B17B63" w14:textId="7E7C98CA" w:rsidR="008D4244" w:rsidRPr="00037958" w:rsidRDefault="002A0144" w:rsidP="008D424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Cup Cake</w:t>
            </w:r>
          </w:p>
        </w:tc>
        <w:tc>
          <w:tcPr>
            <w:tcW w:w="4536" w:type="dxa"/>
          </w:tcPr>
          <w:p w14:paraId="26B00BB2" w14:textId="1821F1BE" w:rsidR="008D4244" w:rsidRPr="00037958" w:rsidRDefault="002A0144" w:rsidP="008D424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 Cake</w:t>
            </w:r>
            <w:r w:rsidR="008D4244" w:rsidRPr="00037958">
              <w:rPr>
                <w:b/>
                <w:bCs/>
              </w:rPr>
              <w:t xml:space="preserve"> </w:t>
            </w:r>
          </w:p>
        </w:tc>
      </w:tr>
      <w:tr w:rsidR="008D4244" w14:paraId="738FB44E" w14:textId="77777777" w:rsidTr="008D4244">
        <w:trPr>
          <w:jc w:val="center"/>
        </w:trPr>
        <w:tc>
          <w:tcPr>
            <w:tcW w:w="4536" w:type="dxa"/>
            <w:vAlign w:val="center"/>
          </w:tcPr>
          <w:p w14:paraId="6FDE3CDB" w14:textId="5449A8AB" w:rsidR="008D4244" w:rsidRPr="00187B40" w:rsidRDefault="002A0144" w:rsidP="008D4244">
            <w:pPr>
              <w:spacing w:line="360" w:lineRule="auto"/>
              <w:jc w:val="center"/>
            </w:pPr>
            <w:r>
              <w:t xml:space="preserve">Total </w:t>
            </w:r>
            <w:r w:rsidR="001B794F" w:rsidRPr="001B794F">
              <w:t xml:space="preserve">Price = </w:t>
            </w:r>
            <w:r>
              <w:t>(Pastry Price * Quantity) - Discount</w:t>
            </w:r>
          </w:p>
        </w:tc>
        <w:tc>
          <w:tcPr>
            <w:tcW w:w="4536" w:type="dxa"/>
          </w:tcPr>
          <w:p w14:paraId="3BD19D63" w14:textId="49B7FA66" w:rsidR="008D4244" w:rsidRPr="00187B40" w:rsidRDefault="002A0144" w:rsidP="008D4244">
            <w:pPr>
              <w:spacing w:line="360" w:lineRule="auto"/>
              <w:jc w:val="center"/>
            </w:pPr>
            <w:r>
              <w:t xml:space="preserve">Total </w:t>
            </w:r>
            <w:r w:rsidRPr="001B794F">
              <w:t xml:space="preserve">Price = </w:t>
            </w:r>
            <w:r>
              <w:t>(Pastry Price * Quantity) - Discount</w:t>
            </w:r>
          </w:p>
        </w:tc>
      </w:tr>
    </w:tbl>
    <w:p w14:paraId="157B63DA" w14:textId="77777777" w:rsidR="001B1B5D" w:rsidRPr="001B1B5D" w:rsidRDefault="001B1B5D" w:rsidP="001B1B5D">
      <w:pPr>
        <w:spacing w:line="360" w:lineRule="auto"/>
      </w:pPr>
    </w:p>
    <w:p w14:paraId="1D5416C0" w14:textId="2CE30B9D" w:rsidR="00AD2C8D" w:rsidRDefault="001C75A1" w:rsidP="00AD2C8D">
      <w:pPr>
        <w:keepNext/>
        <w:spacing w:line="360" w:lineRule="auto"/>
        <w:jc w:val="center"/>
      </w:pPr>
      <w:r w:rsidRPr="001C75A1">
        <w:rPr>
          <w:noProof/>
        </w:rPr>
        <w:drawing>
          <wp:inline distT="0" distB="0" distL="0" distR="0" wp14:anchorId="1D4144C1" wp14:editId="0B802138">
            <wp:extent cx="5846238" cy="1827881"/>
            <wp:effectExtent l="12700" t="12700" r="8890" b="1397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 rotWithShape="1">
                    <a:blip r:embed="rId15"/>
                    <a:srcRect r="14949"/>
                    <a:stretch/>
                  </pic:blipFill>
                  <pic:spPr bwMode="auto">
                    <a:xfrm>
                      <a:off x="0" y="0"/>
                      <a:ext cx="5969309" cy="18663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19F97" w14:textId="441CAFE3" w:rsidR="00E966DB" w:rsidRDefault="00AD2C8D" w:rsidP="00AD2C8D">
      <w:pPr>
        <w:pStyle w:val="Caption"/>
        <w:jc w:val="center"/>
      </w:pPr>
      <w:r>
        <w:t>Figure</w:t>
      </w:r>
      <w:r w:rsidR="001C75A1">
        <w:t xml:space="preserve"> 6</w:t>
      </w:r>
      <w:r>
        <w:t xml:space="preserve">. </w:t>
      </w:r>
      <w:r w:rsidR="001C75A1">
        <w:t>Detail Transaction</w:t>
      </w:r>
    </w:p>
    <w:p w14:paraId="2878F854" w14:textId="7AD07436" w:rsidR="00AD2C8D" w:rsidRDefault="00AD2C8D" w:rsidP="00AD2C8D">
      <w:pPr>
        <w:keepNext/>
        <w:spacing w:line="360" w:lineRule="auto"/>
        <w:jc w:val="center"/>
      </w:pPr>
    </w:p>
    <w:p w14:paraId="21C2216C" w14:textId="2A79C489" w:rsidR="00E06624" w:rsidRPr="003A15A6" w:rsidRDefault="005D41AF" w:rsidP="002F55AD">
      <w:pPr>
        <w:pStyle w:val="ListParagraph"/>
        <w:numPr>
          <w:ilvl w:val="0"/>
          <w:numId w:val="29"/>
        </w:numPr>
        <w:spacing w:line="360" w:lineRule="auto"/>
        <w:jc w:val="both"/>
      </w:pPr>
      <w:r>
        <w:rPr>
          <w:b/>
          <w:bCs/>
        </w:rPr>
        <w:t>Then insert the transaction data into the database</w:t>
      </w:r>
      <w:r w:rsidR="003A15A6">
        <w:rPr>
          <w:b/>
          <w:bCs/>
        </w:rPr>
        <w:t xml:space="preserve"> </w:t>
      </w:r>
      <w:r w:rsidR="003A15A6">
        <w:t xml:space="preserve">with the </w:t>
      </w:r>
      <w:r w:rsidR="003A15A6">
        <w:rPr>
          <w:b/>
          <w:bCs/>
        </w:rPr>
        <w:t xml:space="preserve">following </w:t>
      </w:r>
      <w:r w:rsidR="00B77D98">
        <w:rPr>
          <w:b/>
          <w:bCs/>
        </w:rPr>
        <w:t xml:space="preserve">id </w:t>
      </w:r>
      <w:r w:rsidR="003A15A6">
        <w:rPr>
          <w:b/>
          <w:bCs/>
        </w:rPr>
        <w:t>format</w:t>
      </w:r>
      <w:r w:rsidR="003554F2">
        <w:rPr>
          <w:b/>
          <w:bCs/>
        </w:rPr>
        <w:t xml:space="preserve"> </w:t>
      </w:r>
      <w:r w:rsidR="003554F2">
        <w:t xml:space="preserve">and </w:t>
      </w:r>
      <w:r w:rsidR="003554F2">
        <w:rPr>
          <w:b/>
          <w:bCs/>
        </w:rPr>
        <w:t>redirect the user back to the main menu</w:t>
      </w:r>
      <w:r>
        <w:rPr>
          <w:b/>
          <w:bCs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72"/>
      </w:tblGrid>
      <w:tr w:rsidR="00B96306" w14:paraId="429D7880" w14:textId="77777777" w:rsidTr="00B96306">
        <w:trPr>
          <w:jc w:val="center"/>
        </w:trPr>
        <w:tc>
          <w:tcPr>
            <w:tcW w:w="9072" w:type="dxa"/>
            <w:vAlign w:val="center"/>
          </w:tcPr>
          <w:p w14:paraId="5FF7B2AB" w14:textId="1CC6035D" w:rsidR="00B96306" w:rsidRPr="0074131C" w:rsidRDefault="002F757C" w:rsidP="00B96306">
            <w:pPr>
              <w:spacing w:line="360" w:lineRule="auto"/>
              <w:jc w:val="center"/>
              <w:rPr>
                <w:b/>
                <w:bCs/>
              </w:rPr>
            </w:pPr>
            <w:r w:rsidRPr="002F757C">
              <w:rPr>
                <w:b/>
                <w:bCs/>
              </w:rPr>
              <w:t>PI</w:t>
            </w:r>
            <w:r w:rsidR="00B96306" w:rsidRPr="0074131C">
              <w:rPr>
                <w:b/>
                <w:bCs/>
              </w:rPr>
              <w:t>XXX</w:t>
            </w:r>
          </w:p>
          <w:p w14:paraId="3C8E42FB" w14:textId="77777777" w:rsidR="00B96306" w:rsidRPr="00C52116" w:rsidRDefault="00B96306" w:rsidP="00B96306">
            <w:pPr>
              <w:spacing w:line="360" w:lineRule="auto"/>
              <w:jc w:val="center"/>
              <w:rPr>
                <w:b/>
                <w:bCs/>
              </w:rPr>
            </w:pPr>
            <w:r w:rsidRPr="00C52116">
              <w:rPr>
                <w:b/>
                <w:bCs/>
              </w:rPr>
              <w:t>Where:</w:t>
            </w:r>
          </w:p>
          <w:p w14:paraId="38AC7080" w14:textId="405D43BC" w:rsidR="00B96306" w:rsidRPr="00C52116" w:rsidRDefault="00B96306" w:rsidP="00B96306">
            <w:pPr>
              <w:spacing w:line="360" w:lineRule="auto"/>
              <w:jc w:val="center"/>
              <w:rPr>
                <w:b/>
                <w:bCs/>
              </w:rPr>
            </w:pPr>
            <w:r w:rsidRPr="00C52116">
              <w:rPr>
                <w:b/>
                <w:bCs/>
              </w:rPr>
              <w:t>X:</w:t>
            </w:r>
            <w:r>
              <w:t xml:space="preserve"> </w:t>
            </w:r>
            <w:r w:rsidRPr="00C52116">
              <w:rPr>
                <w:b/>
                <w:bCs/>
              </w:rPr>
              <w:t xml:space="preserve">Number (0-9) </w:t>
            </w:r>
            <w:r w:rsidR="00003456" w:rsidRPr="00C52116">
              <w:rPr>
                <w:b/>
                <w:bCs/>
              </w:rPr>
              <w:t xml:space="preserve">that is </w:t>
            </w:r>
            <w:r w:rsidRPr="00C52116">
              <w:rPr>
                <w:b/>
                <w:bCs/>
              </w:rPr>
              <w:t>increment from the last transaction</w:t>
            </w:r>
          </w:p>
          <w:p w14:paraId="7D7D150C" w14:textId="7768A636" w:rsidR="00B96306" w:rsidRPr="00C52116" w:rsidRDefault="00B96306" w:rsidP="00B96306">
            <w:pPr>
              <w:spacing w:line="360" w:lineRule="auto"/>
              <w:jc w:val="center"/>
              <w:rPr>
                <w:b/>
                <w:bCs/>
              </w:rPr>
            </w:pPr>
            <w:r w:rsidRPr="00C52116">
              <w:rPr>
                <w:b/>
                <w:bCs/>
              </w:rPr>
              <w:t xml:space="preserve">Example: </w:t>
            </w:r>
            <w:r w:rsidR="002F757C" w:rsidRPr="00C52116">
              <w:rPr>
                <w:b/>
                <w:bCs/>
              </w:rPr>
              <w:t>PI</w:t>
            </w:r>
            <w:r w:rsidRPr="00C52116">
              <w:rPr>
                <w:b/>
                <w:bCs/>
              </w:rPr>
              <w:t>0</w:t>
            </w:r>
            <w:r w:rsidR="00EE3211" w:rsidRPr="00C52116">
              <w:rPr>
                <w:b/>
                <w:bCs/>
              </w:rPr>
              <w:t xml:space="preserve">01, </w:t>
            </w:r>
            <w:r w:rsidR="002F757C" w:rsidRPr="00C52116">
              <w:rPr>
                <w:b/>
                <w:bCs/>
              </w:rPr>
              <w:t>PI</w:t>
            </w:r>
            <w:r w:rsidR="00EE3211" w:rsidRPr="00C52116">
              <w:rPr>
                <w:b/>
                <w:bCs/>
              </w:rPr>
              <w:t xml:space="preserve">002, </w:t>
            </w:r>
            <w:r w:rsidR="002F757C" w:rsidRPr="00C52116">
              <w:rPr>
                <w:b/>
                <w:bCs/>
              </w:rPr>
              <w:t>PI</w:t>
            </w:r>
            <w:r w:rsidR="00EE3211" w:rsidRPr="00C52116">
              <w:rPr>
                <w:b/>
                <w:bCs/>
              </w:rPr>
              <w:t>003</w:t>
            </w:r>
          </w:p>
        </w:tc>
      </w:tr>
    </w:tbl>
    <w:p w14:paraId="4B54AC50" w14:textId="3CECF77E" w:rsidR="00D53361" w:rsidRDefault="00D53361" w:rsidP="0027593A">
      <w:pPr>
        <w:keepNext/>
        <w:spacing w:line="360" w:lineRule="auto"/>
      </w:pPr>
    </w:p>
    <w:p w14:paraId="69DF7496" w14:textId="77777777" w:rsidR="0027593A" w:rsidRDefault="0027593A" w:rsidP="0027593A">
      <w:pPr>
        <w:keepNext/>
        <w:spacing w:line="360" w:lineRule="auto"/>
      </w:pPr>
    </w:p>
    <w:p w14:paraId="249D2620" w14:textId="74DABD68" w:rsidR="004A042D" w:rsidRDefault="004A042D" w:rsidP="002F55AD">
      <w:pPr>
        <w:pStyle w:val="ListParagraph"/>
        <w:numPr>
          <w:ilvl w:val="0"/>
          <w:numId w:val="20"/>
        </w:numPr>
        <w:spacing w:line="360" w:lineRule="auto"/>
        <w:ind w:left="360"/>
        <w:jc w:val="both"/>
      </w:pPr>
      <w:r>
        <w:t xml:space="preserve">If user choose menu </w:t>
      </w:r>
      <w:r w:rsidR="00335AEF">
        <w:t>2</w:t>
      </w:r>
      <w:r>
        <w:t xml:space="preserve"> (“</w:t>
      </w:r>
      <w:r>
        <w:rPr>
          <w:b/>
          <w:bCs/>
        </w:rPr>
        <w:t>View</w:t>
      </w:r>
      <w:r w:rsidR="001C75A1">
        <w:rPr>
          <w:b/>
          <w:bCs/>
        </w:rPr>
        <w:t xml:space="preserve"> Transaction</w:t>
      </w:r>
      <w:r>
        <w:t>”), then the program will :</w:t>
      </w:r>
    </w:p>
    <w:p w14:paraId="3BCC6262" w14:textId="1179209E" w:rsidR="004A042D" w:rsidRPr="00BB11EA" w:rsidRDefault="004A042D" w:rsidP="002F55AD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Retrieve</w:t>
      </w:r>
      <w:r>
        <w:t xml:space="preserve"> </w:t>
      </w:r>
      <w:r w:rsidR="001C75A1">
        <w:t>transaction</w:t>
      </w:r>
      <w:r>
        <w:t xml:space="preserve"> data from the database</w:t>
      </w:r>
    </w:p>
    <w:p w14:paraId="2AE70B64" w14:textId="56143400" w:rsidR="004A042D" w:rsidRPr="00BB11EA" w:rsidRDefault="004A042D" w:rsidP="002F55AD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b/>
          <w:bCs/>
        </w:rPr>
      </w:pPr>
      <w:r>
        <w:t xml:space="preserve">If data is </w:t>
      </w:r>
      <w:r>
        <w:rPr>
          <w:b/>
          <w:bCs/>
        </w:rPr>
        <w:t>empty</w:t>
      </w:r>
      <w:r>
        <w:t xml:space="preserve">, </w:t>
      </w:r>
      <w:r w:rsidRPr="00BB11EA">
        <w:rPr>
          <w:b/>
          <w:bCs/>
        </w:rPr>
        <w:t>display</w:t>
      </w:r>
      <w:r>
        <w:t xml:space="preserve"> the following message</w:t>
      </w:r>
    </w:p>
    <w:p w14:paraId="2DC819A3" w14:textId="2B1B93F0" w:rsidR="00B856DE" w:rsidRDefault="001C75A1" w:rsidP="00B856DE">
      <w:pPr>
        <w:keepNext/>
        <w:spacing w:line="360" w:lineRule="auto"/>
        <w:jc w:val="center"/>
      </w:pPr>
      <w:r w:rsidRPr="001C75A1">
        <w:rPr>
          <w:noProof/>
        </w:rPr>
        <w:drawing>
          <wp:inline distT="0" distB="0" distL="0" distR="0" wp14:anchorId="5C0724D8" wp14:editId="053CB4EE">
            <wp:extent cx="6281774" cy="514491"/>
            <wp:effectExtent l="12700" t="12700" r="508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1162"/>
                    <a:stretch/>
                  </pic:blipFill>
                  <pic:spPr bwMode="auto">
                    <a:xfrm>
                      <a:off x="0" y="0"/>
                      <a:ext cx="6784389" cy="5556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CC13C" w14:textId="72C0F581" w:rsidR="004A042D" w:rsidRDefault="00B856DE" w:rsidP="00B856DE">
      <w:pPr>
        <w:pStyle w:val="Caption"/>
        <w:jc w:val="center"/>
      </w:pPr>
      <w:r>
        <w:t>Figure</w:t>
      </w:r>
      <w:r w:rsidR="001C75A1">
        <w:t xml:space="preserve"> 7</w:t>
      </w:r>
      <w:r>
        <w:t xml:space="preserve">. View </w:t>
      </w:r>
      <w:r w:rsidR="001C75A1">
        <w:t>Transaction</w:t>
      </w:r>
      <w:r>
        <w:t xml:space="preserve"> (Empty)</w:t>
      </w:r>
    </w:p>
    <w:p w14:paraId="1FD3A3B9" w14:textId="7C9F0F17" w:rsidR="004A042D" w:rsidRPr="00517E7D" w:rsidRDefault="004A042D" w:rsidP="002F55AD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b/>
          <w:bCs/>
        </w:rPr>
      </w:pPr>
      <w:r>
        <w:t xml:space="preserve">Otherwise, </w:t>
      </w:r>
      <w:r w:rsidRPr="00BB11EA">
        <w:rPr>
          <w:b/>
          <w:bCs/>
        </w:rPr>
        <w:t>display</w:t>
      </w:r>
      <w:r>
        <w:t xml:space="preserve"> all </w:t>
      </w:r>
      <w:r w:rsidR="001C75A1">
        <w:t>transaction</w:t>
      </w:r>
      <w:r>
        <w:t xml:space="preserve"> details that was obtained from the</w:t>
      </w:r>
      <w:r w:rsidR="00C05C4D">
        <w:t xml:space="preserve"> database</w:t>
      </w:r>
      <w:r>
        <w:t>.</w:t>
      </w:r>
    </w:p>
    <w:p w14:paraId="039589D5" w14:textId="645D9751" w:rsidR="00B856DE" w:rsidRDefault="007B39F0" w:rsidP="00B856DE">
      <w:pPr>
        <w:keepNext/>
        <w:spacing w:line="360" w:lineRule="auto"/>
        <w:jc w:val="center"/>
      </w:pPr>
      <w:r w:rsidRPr="007B39F0">
        <w:rPr>
          <w:noProof/>
        </w:rPr>
        <w:drawing>
          <wp:inline distT="0" distB="0" distL="0" distR="0" wp14:anchorId="7582F256" wp14:editId="60F2BED1">
            <wp:extent cx="6311900" cy="879306"/>
            <wp:effectExtent l="12700" t="12700" r="1270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3481" cy="89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CA782" w14:textId="06459CAC" w:rsidR="004A042D" w:rsidRDefault="00B856DE" w:rsidP="00B856DE">
      <w:pPr>
        <w:pStyle w:val="Caption"/>
        <w:jc w:val="center"/>
      </w:pPr>
      <w:r>
        <w:t>Figure</w:t>
      </w:r>
      <w:r w:rsidR="007B39F0">
        <w:t xml:space="preserve"> 8</w:t>
      </w:r>
      <w:r>
        <w:t xml:space="preserve">. View </w:t>
      </w:r>
      <w:r w:rsidR="00A54B8B">
        <w:t>Transaction</w:t>
      </w:r>
    </w:p>
    <w:p w14:paraId="5DD64C98" w14:textId="32FF9077" w:rsidR="00E06624" w:rsidRDefault="00E06624" w:rsidP="002F55AD">
      <w:pPr>
        <w:pStyle w:val="ListParagraph"/>
        <w:numPr>
          <w:ilvl w:val="0"/>
          <w:numId w:val="20"/>
        </w:numPr>
        <w:spacing w:line="360" w:lineRule="auto"/>
        <w:ind w:left="360"/>
        <w:jc w:val="both"/>
      </w:pPr>
      <w:r>
        <w:t>If user choose menu 3 (“</w:t>
      </w:r>
      <w:r>
        <w:rPr>
          <w:b/>
          <w:bCs/>
        </w:rPr>
        <w:t>Delete</w:t>
      </w:r>
      <w:r w:rsidR="007B39F0">
        <w:rPr>
          <w:b/>
          <w:bCs/>
        </w:rPr>
        <w:t xml:space="preserve"> Transaction</w:t>
      </w:r>
      <w:r>
        <w:t>”), then the program will :</w:t>
      </w:r>
    </w:p>
    <w:p w14:paraId="0EE764E5" w14:textId="71DB7961" w:rsidR="00E06624" w:rsidRDefault="00E06624" w:rsidP="002F55AD">
      <w:pPr>
        <w:pStyle w:val="ListParagraph"/>
        <w:numPr>
          <w:ilvl w:val="0"/>
          <w:numId w:val="29"/>
        </w:numPr>
        <w:spacing w:line="360" w:lineRule="auto"/>
        <w:jc w:val="both"/>
      </w:pPr>
      <w:r>
        <w:rPr>
          <w:b/>
          <w:bCs/>
        </w:rPr>
        <w:t xml:space="preserve">Retrieve </w:t>
      </w:r>
      <w:r w:rsidR="007B39F0">
        <w:t>transaction</w:t>
      </w:r>
      <w:r w:rsidR="009E76F2">
        <w:t xml:space="preserve"> </w:t>
      </w:r>
      <w:r>
        <w:t>data from the database</w:t>
      </w:r>
      <w:r w:rsidR="001220A6">
        <w:t>.</w:t>
      </w:r>
    </w:p>
    <w:p w14:paraId="2747BB77" w14:textId="03C8C2D2" w:rsidR="00E06624" w:rsidRDefault="00E06624" w:rsidP="002F55AD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If data is </w:t>
      </w:r>
      <w:r>
        <w:rPr>
          <w:b/>
          <w:bCs/>
        </w:rPr>
        <w:t>empty</w:t>
      </w:r>
      <w:r>
        <w:t xml:space="preserve">, </w:t>
      </w:r>
      <w:r>
        <w:rPr>
          <w:b/>
          <w:bCs/>
        </w:rPr>
        <w:t>display</w:t>
      </w:r>
      <w:r>
        <w:t xml:space="preserve"> the following message</w:t>
      </w:r>
      <w:r w:rsidR="001220A6">
        <w:t>:</w:t>
      </w:r>
    </w:p>
    <w:p w14:paraId="216FB61E" w14:textId="2F37E594" w:rsidR="00193FFC" w:rsidRDefault="007B39F0" w:rsidP="00193FFC">
      <w:pPr>
        <w:keepNext/>
        <w:spacing w:line="360" w:lineRule="auto"/>
        <w:jc w:val="center"/>
      </w:pPr>
      <w:r w:rsidRPr="001C75A1">
        <w:rPr>
          <w:noProof/>
        </w:rPr>
        <w:drawing>
          <wp:inline distT="0" distB="0" distL="0" distR="0" wp14:anchorId="0E6F1BC3" wp14:editId="4DC1E366">
            <wp:extent cx="6196714" cy="493172"/>
            <wp:effectExtent l="12700" t="12700" r="13970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8868"/>
                    <a:stretch/>
                  </pic:blipFill>
                  <pic:spPr bwMode="auto">
                    <a:xfrm>
                      <a:off x="0" y="0"/>
                      <a:ext cx="6945926" cy="5527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70EBB" w14:textId="616C5206" w:rsidR="00E06624" w:rsidRDefault="00193FFC" w:rsidP="00303322">
      <w:pPr>
        <w:pStyle w:val="Caption"/>
        <w:jc w:val="center"/>
      </w:pPr>
      <w:r>
        <w:t>Figure</w:t>
      </w:r>
      <w:r w:rsidR="007B39F0">
        <w:t xml:space="preserve"> 9</w:t>
      </w:r>
      <w:r>
        <w:t xml:space="preserve">. </w:t>
      </w:r>
      <w:r w:rsidR="00303322">
        <w:t>View Transaction for delete (empty)</w:t>
      </w:r>
    </w:p>
    <w:p w14:paraId="260A5E8E" w14:textId="64826EEB" w:rsidR="001B1B5D" w:rsidRPr="00517E7D" w:rsidRDefault="003911F2" w:rsidP="002F55AD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b/>
          <w:bCs/>
        </w:rPr>
      </w:pPr>
      <w:r>
        <w:t xml:space="preserve">Otherwise, </w:t>
      </w:r>
      <w:r w:rsidRPr="00BB11EA">
        <w:rPr>
          <w:b/>
          <w:bCs/>
        </w:rPr>
        <w:t>display</w:t>
      </w:r>
      <w:r>
        <w:t xml:space="preserve"> all </w:t>
      </w:r>
      <w:r w:rsidR="007B39F0">
        <w:t>transaction</w:t>
      </w:r>
      <w:r>
        <w:t xml:space="preserve"> details that was obtained from the</w:t>
      </w:r>
      <w:r w:rsidR="00C52D5B">
        <w:t xml:space="preserve"> database</w:t>
      </w:r>
      <w:r>
        <w:t>.</w:t>
      </w:r>
    </w:p>
    <w:p w14:paraId="1E6A86D0" w14:textId="479466BE" w:rsidR="00193FFC" w:rsidRDefault="00CF217A" w:rsidP="00193FFC">
      <w:pPr>
        <w:keepNext/>
        <w:spacing w:line="360" w:lineRule="auto"/>
        <w:jc w:val="center"/>
      </w:pPr>
      <w:r w:rsidRPr="00CF217A">
        <w:rPr>
          <w:noProof/>
        </w:rPr>
        <w:drawing>
          <wp:inline distT="0" distB="0" distL="0" distR="0" wp14:anchorId="233659F9" wp14:editId="57E3455D">
            <wp:extent cx="6195600" cy="937899"/>
            <wp:effectExtent l="19050" t="19050" r="15240" b="14605"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93789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74287" w14:textId="1DB8104F" w:rsidR="007B39F0" w:rsidRDefault="00193FFC" w:rsidP="007B39F0">
      <w:pPr>
        <w:pStyle w:val="Caption"/>
        <w:jc w:val="center"/>
      </w:pPr>
      <w:r>
        <w:t>Figure</w:t>
      </w:r>
      <w:r w:rsidR="00D53361">
        <w:t xml:space="preserve"> 10</w:t>
      </w:r>
      <w:r>
        <w:t xml:space="preserve">. </w:t>
      </w:r>
      <w:r w:rsidR="00303322">
        <w:t>View Transaction for delete</w:t>
      </w:r>
    </w:p>
    <w:p w14:paraId="3409D0BF" w14:textId="2C99AACF" w:rsidR="0038091D" w:rsidRPr="0038091D" w:rsidRDefault="007B39F0" w:rsidP="0038091D">
      <w:pPr>
        <w:pStyle w:val="ListParagraph"/>
        <w:keepNext/>
        <w:numPr>
          <w:ilvl w:val="0"/>
          <w:numId w:val="26"/>
        </w:numPr>
        <w:spacing w:line="360" w:lineRule="auto"/>
        <w:ind w:left="709" w:hanging="283"/>
        <w:jc w:val="both"/>
      </w:pPr>
      <w:r>
        <w:lastRenderedPageBreak/>
        <w:t xml:space="preserve">Ask the user to input the </w:t>
      </w:r>
      <w:r w:rsidR="005C108A">
        <w:rPr>
          <w:b/>
          <w:bCs/>
        </w:rPr>
        <w:t>transaction</w:t>
      </w:r>
      <w:r w:rsidRPr="00E271D3">
        <w:rPr>
          <w:b/>
          <w:bCs/>
        </w:rPr>
        <w:t xml:space="preserve"> ID</w:t>
      </w:r>
      <w:r>
        <w:t xml:space="preserve">. </w:t>
      </w:r>
      <w:r w:rsidRPr="00E271D3">
        <w:rPr>
          <w:b/>
          <w:bCs/>
        </w:rPr>
        <w:t xml:space="preserve">Validate </w:t>
      </w:r>
      <w:r w:rsidRPr="00E271D3">
        <w:t xml:space="preserve">the </w:t>
      </w:r>
      <w:r w:rsidR="004447F4">
        <w:t>trans</w:t>
      </w:r>
      <w:r w:rsidR="0055760C">
        <w:t>a</w:t>
      </w:r>
      <w:r w:rsidR="004447F4">
        <w:t>ction</w:t>
      </w:r>
      <w:r w:rsidRPr="00E271D3">
        <w:t xml:space="preserve"> ID </w:t>
      </w:r>
      <w:r w:rsidR="00E271D3" w:rsidRPr="00E271D3">
        <w:t>must be</w:t>
      </w:r>
      <w:r w:rsidR="00E271D3" w:rsidRPr="00E271D3">
        <w:rPr>
          <w:b/>
          <w:bCs/>
        </w:rPr>
        <w:t xml:space="preserve"> </w:t>
      </w:r>
      <w:r w:rsidRPr="00E271D3">
        <w:rPr>
          <w:b/>
          <w:bCs/>
        </w:rPr>
        <w:t>exist on the database</w:t>
      </w:r>
      <w:r w:rsidR="00E271D3">
        <w:rPr>
          <w:b/>
          <w:bCs/>
        </w:rPr>
        <w:t xml:space="preserve"> (case </w:t>
      </w:r>
      <w:r w:rsidR="0038091D">
        <w:rPr>
          <w:b/>
          <w:bCs/>
        </w:rPr>
        <w:t>insensitive</w:t>
      </w:r>
      <w:r w:rsidR="00297D2F">
        <w:rPr>
          <w:b/>
          <w:bCs/>
        </w:rPr>
        <w:t>)</w:t>
      </w:r>
    </w:p>
    <w:p w14:paraId="76196057" w14:textId="7ACC9CBF" w:rsidR="007B39F0" w:rsidRDefault="00A31CB1" w:rsidP="00E81FF1">
      <w:pPr>
        <w:pStyle w:val="ListParagraph"/>
        <w:keepNext/>
        <w:spacing w:line="360" w:lineRule="auto"/>
        <w:ind w:left="426"/>
        <w:jc w:val="both"/>
      </w:pPr>
      <w:r w:rsidRPr="00A31CB1">
        <w:rPr>
          <w:noProof/>
        </w:rPr>
        <w:drawing>
          <wp:inline distT="0" distB="0" distL="0" distR="0" wp14:anchorId="16A64BBE" wp14:editId="185E438A">
            <wp:extent cx="6120000" cy="265644"/>
            <wp:effectExtent l="19050" t="19050" r="14605" b="203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64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5AC7B" w14:textId="149AE0B9" w:rsidR="00D53361" w:rsidRDefault="00D53361" w:rsidP="00D53361">
      <w:pPr>
        <w:pStyle w:val="Caption"/>
        <w:jc w:val="center"/>
      </w:pPr>
      <w:r>
        <w:t xml:space="preserve">Figure 11. Input </w:t>
      </w:r>
      <w:r w:rsidR="000571E1">
        <w:t>Trans</w:t>
      </w:r>
      <w:r w:rsidR="00CA4E92">
        <w:t>a</w:t>
      </w:r>
      <w:r w:rsidR="000571E1">
        <w:t>ction</w:t>
      </w:r>
      <w:r>
        <w:t xml:space="preserve"> ID</w:t>
      </w:r>
    </w:p>
    <w:p w14:paraId="3CFC5678" w14:textId="77777777" w:rsidR="007B39F0" w:rsidRPr="007B39F0" w:rsidRDefault="007B39F0" w:rsidP="007B39F0"/>
    <w:p w14:paraId="28AF262B" w14:textId="78B5D7CA" w:rsidR="00490918" w:rsidRPr="00490918" w:rsidRDefault="00490918" w:rsidP="002F55AD">
      <w:pPr>
        <w:pStyle w:val="ListParagraph"/>
        <w:numPr>
          <w:ilvl w:val="0"/>
          <w:numId w:val="30"/>
        </w:numPr>
        <w:spacing w:line="360" w:lineRule="auto"/>
        <w:jc w:val="both"/>
        <w:rPr>
          <w:b/>
          <w:bCs/>
        </w:rPr>
      </w:pPr>
      <w:r w:rsidRPr="00490918">
        <w:rPr>
          <w:b/>
          <w:bCs/>
        </w:rPr>
        <w:t>Finally</w:t>
      </w:r>
      <w:r>
        <w:t xml:space="preserve">, </w:t>
      </w:r>
      <w:r w:rsidR="00786186">
        <w:rPr>
          <w:b/>
          <w:bCs/>
        </w:rPr>
        <w:t xml:space="preserve">delete the </w:t>
      </w:r>
      <w:r w:rsidR="00D53361">
        <w:rPr>
          <w:b/>
          <w:bCs/>
        </w:rPr>
        <w:t>transaction</w:t>
      </w:r>
      <w:r w:rsidR="00786186">
        <w:rPr>
          <w:b/>
          <w:bCs/>
        </w:rPr>
        <w:t xml:space="preserve"> </w:t>
      </w:r>
      <w:r w:rsidR="00786186" w:rsidRPr="0049196C">
        <w:t>that was chosen</w:t>
      </w:r>
      <w:r w:rsidR="00FF4C31">
        <w:t xml:space="preserve"> from the database</w:t>
      </w:r>
      <w:r w:rsidR="00786186">
        <w:t xml:space="preserve">. Then </w:t>
      </w:r>
      <w:r w:rsidR="00786186">
        <w:rPr>
          <w:b/>
          <w:bCs/>
        </w:rPr>
        <w:t>show a success message</w:t>
      </w:r>
      <w:r w:rsidR="00786186">
        <w:t>.</w:t>
      </w:r>
    </w:p>
    <w:p w14:paraId="3AFCCEAB" w14:textId="030D31E2" w:rsidR="00193FFC" w:rsidRDefault="00D53361" w:rsidP="00D53636">
      <w:pPr>
        <w:keepNext/>
        <w:spacing w:line="360" w:lineRule="auto"/>
        <w:ind w:left="284"/>
        <w:jc w:val="center"/>
      </w:pPr>
      <w:r w:rsidRPr="00D53361">
        <w:rPr>
          <w:noProof/>
        </w:rPr>
        <w:drawing>
          <wp:inline distT="0" distB="0" distL="0" distR="0" wp14:anchorId="2C3F5B95" wp14:editId="7CBCD2DF">
            <wp:extent cx="6121887" cy="425607"/>
            <wp:effectExtent l="12700" t="12700" r="1270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4183"/>
                    <a:stretch/>
                  </pic:blipFill>
                  <pic:spPr bwMode="auto">
                    <a:xfrm>
                      <a:off x="0" y="0"/>
                      <a:ext cx="6376058" cy="4432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4A49C" w14:textId="57F4C853" w:rsidR="00490918" w:rsidRDefault="00193FFC" w:rsidP="00193FFC">
      <w:pPr>
        <w:pStyle w:val="Caption"/>
        <w:jc w:val="center"/>
      </w:pPr>
      <w:r>
        <w:t>Figure</w:t>
      </w:r>
      <w:r w:rsidR="00D53361">
        <w:t xml:space="preserve"> 12</w:t>
      </w:r>
      <w:r>
        <w:t>. Success Message</w:t>
      </w:r>
    </w:p>
    <w:p w14:paraId="636679A7" w14:textId="69DE6C18" w:rsidR="00D53361" w:rsidRDefault="00611054" w:rsidP="002F55AD">
      <w:pPr>
        <w:pStyle w:val="ListParagraph"/>
        <w:numPr>
          <w:ilvl w:val="0"/>
          <w:numId w:val="20"/>
        </w:numPr>
        <w:spacing w:after="240"/>
        <w:ind w:left="360"/>
        <w:jc w:val="both"/>
      </w:pPr>
      <w:r>
        <w:t>If user choose menu 4 (“</w:t>
      </w:r>
      <w:r>
        <w:rPr>
          <w:b/>
          <w:bCs/>
        </w:rPr>
        <w:t>Exit</w:t>
      </w:r>
      <w:r>
        <w:t>”), then the program will close</w:t>
      </w:r>
      <w:r w:rsidR="006D07B0">
        <w:t xml:space="preserve"> and display an exit message</w:t>
      </w:r>
    </w:p>
    <w:p w14:paraId="23168E72" w14:textId="0E487258" w:rsidR="00C121ED" w:rsidRDefault="00D56EA3" w:rsidP="00E81FF1">
      <w:pPr>
        <w:keepNext/>
        <w:ind w:left="284"/>
        <w:jc w:val="center"/>
      </w:pPr>
      <w:r w:rsidRPr="00D53361">
        <w:rPr>
          <w:noProof/>
        </w:rPr>
        <w:drawing>
          <wp:inline distT="0" distB="0" distL="0" distR="0" wp14:anchorId="480C19E7" wp14:editId="7B273006">
            <wp:extent cx="6080154" cy="216123"/>
            <wp:effectExtent l="12700" t="12700" r="317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0613" b="-16599"/>
                    <a:stretch/>
                  </pic:blipFill>
                  <pic:spPr bwMode="auto">
                    <a:xfrm>
                      <a:off x="0" y="0"/>
                      <a:ext cx="6671638" cy="2371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FBF58" w14:textId="6965655B" w:rsidR="006D07B0" w:rsidRDefault="00C121ED" w:rsidP="00C121ED">
      <w:pPr>
        <w:pStyle w:val="Caption"/>
        <w:jc w:val="center"/>
      </w:pPr>
      <w:r>
        <w:t>Figure</w:t>
      </w:r>
      <w:r w:rsidR="00D53361">
        <w:t xml:space="preserve"> 13</w:t>
      </w:r>
      <w:r>
        <w:t>. Exit Message</w:t>
      </w:r>
    </w:p>
    <w:p w14:paraId="0AAFFA13" w14:textId="4B986B70" w:rsidR="006D07B0" w:rsidRPr="00611054" w:rsidRDefault="006D07B0" w:rsidP="006D07B0">
      <w:pPr>
        <w:pStyle w:val="Caption"/>
        <w:jc w:val="center"/>
      </w:pPr>
    </w:p>
    <w:sectPr w:rsidR="006D07B0" w:rsidRPr="00611054" w:rsidSect="00706D1C">
      <w:headerReference w:type="default" r:id="rId22"/>
      <w:footerReference w:type="default" r:id="rId23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F80CF" w14:textId="77777777" w:rsidR="008222E8" w:rsidRDefault="008222E8">
      <w:r>
        <w:separator/>
      </w:r>
    </w:p>
  </w:endnote>
  <w:endnote w:type="continuationSeparator" w:id="0">
    <w:p w14:paraId="3A489523" w14:textId="77777777" w:rsidR="008222E8" w:rsidRDefault="0082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54980072" w:rsidR="00BE24B4" w:rsidRPr="00D32597" w:rsidRDefault="007A1273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EF8170" wp14:editId="12B8BF85">
              <wp:simplePos x="0" y="0"/>
              <wp:positionH relativeFrom="column">
                <wp:posOffset>0</wp:posOffset>
              </wp:positionH>
              <wp:positionV relativeFrom="paragraph">
                <wp:posOffset>135255</wp:posOffset>
              </wp:positionV>
              <wp:extent cx="6629400" cy="0"/>
              <wp:effectExtent l="5715" t="9525" r="13335" b="952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609C8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5pt" to="52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"/>
          </w:pict>
        </mc:Fallback>
      </mc:AlternateConten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B35E9" w14:textId="77777777" w:rsidR="008222E8" w:rsidRDefault="008222E8">
      <w:r>
        <w:separator/>
      </w:r>
    </w:p>
  </w:footnote>
  <w:footnote w:type="continuationSeparator" w:id="0">
    <w:p w14:paraId="0BD272DD" w14:textId="77777777" w:rsidR="008222E8" w:rsidRDefault="00822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4B0DE9"/>
    <w:multiLevelType w:val="hybridMultilevel"/>
    <w:tmpl w:val="FA623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086E"/>
    <w:multiLevelType w:val="hybridMultilevel"/>
    <w:tmpl w:val="04464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B484E"/>
    <w:multiLevelType w:val="hybridMultilevel"/>
    <w:tmpl w:val="7486C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65CBC"/>
    <w:multiLevelType w:val="hybridMultilevel"/>
    <w:tmpl w:val="A656C1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F165AE"/>
    <w:multiLevelType w:val="hybridMultilevel"/>
    <w:tmpl w:val="C2A0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24437"/>
    <w:multiLevelType w:val="hybridMultilevel"/>
    <w:tmpl w:val="19A2C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CCE237D"/>
    <w:multiLevelType w:val="hybridMultilevel"/>
    <w:tmpl w:val="732AA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570C3"/>
    <w:multiLevelType w:val="hybridMultilevel"/>
    <w:tmpl w:val="62F830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032BE1"/>
    <w:multiLevelType w:val="hybridMultilevel"/>
    <w:tmpl w:val="219497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606A1086"/>
    <w:multiLevelType w:val="hybridMultilevel"/>
    <w:tmpl w:val="C57E0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85DCE"/>
    <w:multiLevelType w:val="hybridMultilevel"/>
    <w:tmpl w:val="B73E5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06AD7"/>
    <w:multiLevelType w:val="hybridMultilevel"/>
    <w:tmpl w:val="A6F6A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24416"/>
    <w:multiLevelType w:val="hybridMultilevel"/>
    <w:tmpl w:val="663461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7117034">
    <w:abstractNumId w:val="13"/>
  </w:num>
  <w:num w:numId="2" w16cid:durableId="374475726">
    <w:abstractNumId w:val="19"/>
  </w:num>
  <w:num w:numId="3" w16cid:durableId="44063504">
    <w:abstractNumId w:val="10"/>
  </w:num>
  <w:num w:numId="4" w16cid:durableId="1522861949">
    <w:abstractNumId w:val="20"/>
  </w:num>
  <w:num w:numId="5" w16cid:durableId="396131421">
    <w:abstractNumId w:val="12"/>
  </w:num>
  <w:num w:numId="6" w16cid:durableId="394856641">
    <w:abstractNumId w:val="18"/>
  </w:num>
  <w:num w:numId="7" w16cid:durableId="1661154938">
    <w:abstractNumId w:val="14"/>
  </w:num>
  <w:num w:numId="8" w16cid:durableId="1252397422">
    <w:abstractNumId w:val="24"/>
  </w:num>
  <w:num w:numId="9" w16cid:durableId="1260480775">
    <w:abstractNumId w:val="4"/>
  </w:num>
  <w:num w:numId="10" w16cid:durableId="1859151411">
    <w:abstractNumId w:val="7"/>
  </w:num>
  <w:num w:numId="11" w16cid:durableId="1336305730">
    <w:abstractNumId w:val="10"/>
  </w:num>
  <w:num w:numId="12" w16cid:durableId="1152212550">
    <w:abstractNumId w:val="3"/>
  </w:num>
  <w:num w:numId="13" w16cid:durableId="1870991156">
    <w:abstractNumId w:val="23"/>
  </w:num>
  <w:num w:numId="14" w16cid:durableId="1688554520">
    <w:abstractNumId w:val="15"/>
  </w:num>
  <w:num w:numId="15" w16cid:durableId="1034427020">
    <w:abstractNumId w:val="0"/>
  </w:num>
  <w:num w:numId="16" w16cid:durableId="1959799000">
    <w:abstractNumId w:val="23"/>
  </w:num>
  <w:num w:numId="17" w16cid:durableId="1630473610">
    <w:abstractNumId w:val="3"/>
  </w:num>
  <w:num w:numId="18" w16cid:durableId="1391922313">
    <w:abstractNumId w:val="27"/>
  </w:num>
  <w:num w:numId="19" w16cid:durableId="1816406668">
    <w:abstractNumId w:val="22"/>
  </w:num>
  <w:num w:numId="20" w16cid:durableId="624507476">
    <w:abstractNumId w:val="8"/>
  </w:num>
  <w:num w:numId="21" w16cid:durableId="1756658648">
    <w:abstractNumId w:val="11"/>
  </w:num>
  <w:num w:numId="22" w16cid:durableId="1708605381">
    <w:abstractNumId w:val="26"/>
  </w:num>
  <w:num w:numId="23" w16cid:durableId="1141001639">
    <w:abstractNumId w:val="25"/>
  </w:num>
  <w:num w:numId="24" w16cid:durableId="380445521">
    <w:abstractNumId w:val="9"/>
  </w:num>
  <w:num w:numId="25" w16cid:durableId="1189683319">
    <w:abstractNumId w:val="2"/>
  </w:num>
  <w:num w:numId="26" w16cid:durableId="1824615393">
    <w:abstractNumId w:val="16"/>
  </w:num>
  <w:num w:numId="27" w16cid:durableId="822963926">
    <w:abstractNumId w:val="17"/>
  </w:num>
  <w:num w:numId="28" w16cid:durableId="612639561">
    <w:abstractNumId w:val="1"/>
  </w:num>
  <w:num w:numId="29" w16cid:durableId="406728360">
    <w:abstractNumId w:val="21"/>
  </w:num>
  <w:num w:numId="30" w16cid:durableId="977225120">
    <w:abstractNumId w:val="5"/>
  </w:num>
  <w:num w:numId="31" w16cid:durableId="969019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0C"/>
    <w:rsid w:val="0000110D"/>
    <w:rsid w:val="000012C2"/>
    <w:rsid w:val="00003456"/>
    <w:rsid w:val="000041CA"/>
    <w:rsid w:val="0000665D"/>
    <w:rsid w:val="00006AF4"/>
    <w:rsid w:val="000077C8"/>
    <w:rsid w:val="00013BA7"/>
    <w:rsid w:val="00014C03"/>
    <w:rsid w:val="00014FF2"/>
    <w:rsid w:val="000154DB"/>
    <w:rsid w:val="00017B48"/>
    <w:rsid w:val="0003008B"/>
    <w:rsid w:val="0003057F"/>
    <w:rsid w:val="00031810"/>
    <w:rsid w:val="00033FB2"/>
    <w:rsid w:val="0003533C"/>
    <w:rsid w:val="00037958"/>
    <w:rsid w:val="00037EEF"/>
    <w:rsid w:val="000415E8"/>
    <w:rsid w:val="00042C15"/>
    <w:rsid w:val="00042D51"/>
    <w:rsid w:val="00044B17"/>
    <w:rsid w:val="000454A6"/>
    <w:rsid w:val="00045531"/>
    <w:rsid w:val="00046FCF"/>
    <w:rsid w:val="0004703A"/>
    <w:rsid w:val="000539FD"/>
    <w:rsid w:val="000561BB"/>
    <w:rsid w:val="000571E1"/>
    <w:rsid w:val="000661AC"/>
    <w:rsid w:val="0006658E"/>
    <w:rsid w:val="000728D2"/>
    <w:rsid w:val="000741D7"/>
    <w:rsid w:val="0007489A"/>
    <w:rsid w:val="000803D9"/>
    <w:rsid w:val="000820C4"/>
    <w:rsid w:val="00082650"/>
    <w:rsid w:val="00091ABE"/>
    <w:rsid w:val="00092ADB"/>
    <w:rsid w:val="00096A74"/>
    <w:rsid w:val="000A112A"/>
    <w:rsid w:val="000A5169"/>
    <w:rsid w:val="000B276E"/>
    <w:rsid w:val="000B3BBE"/>
    <w:rsid w:val="000C43B6"/>
    <w:rsid w:val="000D370A"/>
    <w:rsid w:val="000D6175"/>
    <w:rsid w:val="000D63FD"/>
    <w:rsid w:val="000E2B52"/>
    <w:rsid w:val="000E329C"/>
    <w:rsid w:val="000E3FEE"/>
    <w:rsid w:val="000F260B"/>
    <w:rsid w:val="000F781D"/>
    <w:rsid w:val="001042DF"/>
    <w:rsid w:val="00104795"/>
    <w:rsid w:val="00105A02"/>
    <w:rsid w:val="001077E0"/>
    <w:rsid w:val="0011431D"/>
    <w:rsid w:val="00120C6F"/>
    <w:rsid w:val="001220A6"/>
    <w:rsid w:val="001267A6"/>
    <w:rsid w:val="00140FA6"/>
    <w:rsid w:val="00141F2B"/>
    <w:rsid w:val="0015441C"/>
    <w:rsid w:val="00162F62"/>
    <w:rsid w:val="00170795"/>
    <w:rsid w:val="0017262A"/>
    <w:rsid w:val="0017695D"/>
    <w:rsid w:val="00176C19"/>
    <w:rsid w:val="00182819"/>
    <w:rsid w:val="0018386B"/>
    <w:rsid w:val="00185234"/>
    <w:rsid w:val="00187B40"/>
    <w:rsid w:val="00192525"/>
    <w:rsid w:val="00193FFC"/>
    <w:rsid w:val="001A1F8D"/>
    <w:rsid w:val="001A3C9B"/>
    <w:rsid w:val="001A3CFD"/>
    <w:rsid w:val="001A43BB"/>
    <w:rsid w:val="001A7A26"/>
    <w:rsid w:val="001B1B5D"/>
    <w:rsid w:val="001B251F"/>
    <w:rsid w:val="001B69A0"/>
    <w:rsid w:val="001B6D32"/>
    <w:rsid w:val="001B794F"/>
    <w:rsid w:val="001C06F6"/>
    <w:rsid w:val="001C75A1"/>
    <w:rsid w:val="001D4081"/>
    <w:rsid w:val="001D79B2"/>
    <w:rsid w:val="001E3069"/>
    <w:rsid w:val="001E7B94"/>
    <w:rsid w:val="001F3F61"/>
    <w:rsid w:val="001F46C2"/>
    <w:rsid w:val="001F709A"/>
    <w:rsid w:val="002066EE"/>
    <w:rsid w:val="0021012A"/>
    <w:rsid w:val="0021077F"/>
    <w:rsid w:val="00213D4C"/>
    <w:rsid w:val="002210E4"/>
    <w:rsid w:val="002234F2"/>
    <w:rsid w:val="002268F5"/>
    <w:rsid w:val="00244B2C"/>
    <w:rsid w:val="002471AD"/>
    <w:rsid w:val="00247A28"/>
    <w:rsid w:val="00254875"/>
    <w:rsid w:val="00260AA6"/>
    <w:rsid w:val="002679EF"/>
    <w:rsid w:val="00271E37"/>
    <w:rsid w:val="00273C09"/>
    <w:rsid w:val="00274EEC"/>
    <w:rsid w:val="0027593A"/>
    <w:rsid w:val="002827F9"/>
    <w:rsid w:val="00286DF6"/>
    <w:rsid w:val="00297D2F"/>
    <w:rsid w:val="002A0144"/>
    <w:rsid w:val="002A28DE"/>
    <w:rsid w:val="002A56B2"/>
    <w:rsid w:val="002B0D89"/>
    <w:rsid w:val="002C790D"/>
    <w:rsid w:val="002D6900"/>
    <w:rsid w:val="002F2F70"/>
    <w:rsid w:val="002F3BA5"/>
    <w:rsid w:val="002F55AD"/>
    <w:rsid w:val="002F757C"/>
    <w:rsid w:val="003002AF"/>
    <w:rsid w:val="00303322"/>
    <w:rsid w:val="003060E0"/>
    <w:rsid w:val="00306780"/>
    <w:rsid w:val="00310757"/>
    <w:rsid w:val="0031101D"/>
    <w:rsid w:val="00311BAB"/>
    <w:rsid w:val="00312E5C"/>
    <w:rsid w:val="00335AEF"/>
    <w:rsid w:val="0033715E"/>
    <w:rsid w:val="00342959"/>
    <w:rsid w:val="003463BF"/>
    <w:rsid w:val="0034661D"/>
    <w:rsid w:val="003516FE"/>
    <w:rsid w:val="003554F2"/>
    <w:rsid w:val="00356A90"/>
    <w:rsid w:val="0035760A"/>
    <w:rsid w:val="003613FE"/>
    <w:rsid w:val="00362AE2"/>
    <w:rsid w:val="00364BAA"/>
    <w:rsid w:val="0038091D"/>
    <w:rsid w:val="00381BA6"/>
    <w:rsid w:val="003911F2"/>
    <w:rsid w:val="003979D0"/>
    <w:rsid w:val="003A15A6"/>
    <w:rsid w:val="003A68FF"/>
    <w:rsid w:val="003A74B3"/>
    <w:rsid w:val="003B797B"/>
    <w:rsid w:val="003C1522"/>
    <w:rsid w:val="003C23D0"/>
    <w:rsid w:val="003C49AC"/>
    <w:rsid w:val="003C53E0"/>
    <w:rsid w:val="003D0013"/>
    <w:rsid w:val="003D25E0"/>
    <w:rsid w:val="003D7C4A"/>
    <w:rsid w:val="003E51B8"/>
    <w:rsid w:val="003E647C"/>
    <w:rsid w:val="003F2A35"/>
    <w:rsid w:val="003F2C83"/>
    <w:rsid w:val="003F3DA2"/>
    <w:rsid w:val="00412E01"/>
    <w:rsid w:val="00416535"/>
    <w:rsid w:val="00416A82"/>
    <w:rsid w:val="00425918"/>
    <w:rsid w:val="004301EA"/>
    <w:rsid w:val="004421C2"/>
    <w:rsid w:val="004447F4"/>
    <w:rsid w:val="00445760"/>
    <w:rsid w:val="00452DD8"/>
    <w:rsid w:val="0046588D"/>
    <w:rsid w:val="004669A8"/>
    <w:rsid w:val="0047093B"/>
    <w:rsid w:val="00470DA7"/>
    <w:rsid w:val="004732F0"/>
    <w:rsid w:val="004769C9"/>
    <w:rsid w:val="00477025"/>
    <w:rsid w:val="00484185"/>
    <w:rsid w:val="00487689"/>
    <w:rsid w:val="00490918"/>
    <w:rsid w:val="0049196C"/>
    <w:rsid w:val="004A042D"/>
    <w:rsid w:val="004A2C14"/>
    <w:rsid w:val="004A64E1"/>
    <w:rsid w:val="004B161B"/>
    <w:rsid w:val="004B1E2D"/>
    <w:rsid w:val="004B483A"/>
    <w:rsid w:val="004C058C"/>
    <w:rsid w:val="004C63DD"/>
    <w:rsid w:val="004F48C3"/>
    <w:rsid w:val="00502119"/>
    <w:rsid w:val="005030E1"/>
    <w:rsid w:val="00504836"/>
    <w:rsid w:val="0051046B"/>
    <w:rsid w:val="00511EB0"/>
    <w:rsid w:val="0051295D"/>
    <w:rsid w:val="0051412C"/>
    <w:rsid w:val="00517E7D"/>
    <w:rsid w:val="00522890"/>
    <w:rsid w:val="00522973"/>
    <w:rsid w:val="0053440C"/>
    <w:rsid w:val="00543D1A"/>
    <w:rsid w:val="005453D5"/>
    <w:rsid w:val="00546E9E"/>
    <w:rsid w:val="0054703C"/>
    <w:rsid w:val="005542B7"/>
    <w:rsid w:val="0055760C"/>
    <w:rsid w:val="005611F9"/>
    <w:rsid w:val="00564358"/>
    <w:rsid w:val="0057288B"/>
    <w:rsid w:val="00577CD0"/>
    <w:rsid w:val="005819D2"/>
    <w:rsid w:val="00582454"/>
    <w:rsid w:val="005835FB"/>
    <w:rsid w:val="005915E6"/>
    <w:rsid w:val="00593ED7"/>
    <w:rsid w:val="00595693"/>
    <w:rsid w:val="005A4CF6"/>
    <w:rsid w:val="005C108A"/>
    <w:rsid w:val="005D1462"/>
    <w:rsid w:val="005D32F4"/>
    <w:rsid w:val="005D41AF"/>
    <w:rsid w:val="005E05E5"/>
    <w:rsid w:val="005E0C99"/>
    <w:rsid w:val="005E2879"/>
    <w:rsid w:val="005E4259"/>
    <w:rsid w:val="005F02D9"/>
    <w:rsid w:val="005F17C9"/>
    <w:rsid w:val="00603EEB"/>
    <w:rsid w:val="0060662D"/>
    <w:rsid w:val="00611054"/>
    <w:rsid w:val="00612864"/>
    <w:rsid w:val="0061571F"/>
    <w:rsid w:val="006208F9"/>
    <w:rsid w:val="00621C61"/>
    <w:rsid w:val="00626757"/>
    <w:rsid w:val="00627852"/>
    <w:rsid w:val="0063349F"/>
    <w:rsid w:val="00636564"/>
    <w:rsid w:val="006439C8"/>
    <w:rsid w:val="00643B45"/>
    <w:rsid w:val="00650882"/>
    <w:rsid w:val="00652BF6"/>
    <w:rsid w:val="006611CB"/>
    <w:rsid w:val="0066445D"/>
    <w:rsid w:val="00665E84"/>
    <w:rsid w:val="00666706"/>
    <w:rsid w:val="00670F1F"/>
    <w:rsid w:val="0067125D"/>
    <w:rsid w:val="0067210A"/>
    <w:rsid w:val="00674B6D"/>
    <w:rsid w:val="00675BA7"/>
    <w:rsid w:val="0067617D"/>
    <w:rsid w:val="0067622A"/>
    <w:rsid w:val="00682B99"/>
    <w:rsid w:val="00683B4C"/>
    <w:rsid w:val="00685576"/>
    <w:rsid w:val="006923A2"/>
    <w:rsid w:val="00694EDD"/>
    <w:rsid w:val="00696A0A"/>
    <w:rsid w:val="00697C98"/>
    <w:rsid w:val="006A5D6B"/>
    <w:rsid w:val="006A6498"/>
    <w:rsid w:val="006B5D4E"/>
    <w:rsid w:val="006B6357"/>
    <w:rsid w:val="006C4917"/>
    <w:rsid w:val="006C6FE2"/>
    <w:rsid w:val="006D07B0"/>
    <w:rsid w:val="006E1EFB"/>
    <w:rsid w:val="006E50B6"/>
    <w:rsid w:val="006F2A4A"/>
    <w:rsid w:val="006F67D7"/>
    <w:rsid w:val="007008C1"/>
    <w:rsid w:val="00705191"/>
    <w:rsid w:val="00706D1C"/>
    <w:rsid w:val="00707782"/>
    <w:rsid w:val="00712593"/>
    <w:rsid w:val="00716CCB"/>
    <w:rsid w:val="0072049A"/>
    <w:rsid w:val="00720F12"/>
    <w:rsid w:val="00722785"/>
    <w:rsid w:val="0073103F"/>
    <w:rsid w:val="00731228"/>
    <w:rsid w:val="007327BE"/>
    <w:rsid w:val="007360C1"/>
    <w:rsid w:val="007411D3"/>
    <w:rsid w:val="0074131C"/>
    <w:rsid w:val="00743D4A"/>
    <w:rsid w:val="0075274B"/>
    <w:rsid w:val="00764298"/>
    <w:rsid w:val="00766B39"/>
    <w:rsid w:val="00767610"/>
    <w:rsid w:val="00774FC5"/>
    <w:rsid w:val="00780A61"/>
    <w:rsid w:val="007847CE"/>
    <w:rsid w:val="00786186"/>
    <w:rsid w:val="007869D5"/>
    <w:rsid w:val="00796972"/>
    <w:rsid w:val="00796E58"/>
    <w:rsid w:val="007A1273"/>
    <w:rsid w:val="007A36AB"/>
    <w:rsid w:val="007B11BC"/>
    <w:rsid w:val="007B39F0"/>
    <w:rsid w:val="007B4A88"/>
    <w:rsid w:val="007C20DD"/>
    <w:rsid w:val="007C5C68"/>
    <w:rsid w:val="007D42D2"/>
    <w:rsid w:val="007D4BE0"/>
    <w:rsid w:val="007D7BE0"/>
    <w:rsid w:val="007E2F1C"/>
    <w:rsid w:val="007E7065"/>
    <w:rsid w:val="007F03E7"/>
    <w:rsid w:val="007F647F"/>
    <w:rsid w:val="00802FB1"/>
    <w:rsid w:val="00805C9D"/>
    <w:rsid w:val="00807B6D"/>
    <w:rsid w:val="00813100"/>
    <w:rsid w:val="00814253"/>
    <w:rsid w:val="00814BEE"/>
    <w:rsid w:val="00816EB8"/>
    <w:rsid w:val="00822113"/>
    <w:rsid w:val="008222E8"/>
    <w:rsid w:val="00822CBD"/>
    <w:rsid w:val="00824CE9"/>
    <w:rsid w:val="008262C4"/>
    <w:rsid w:val="00832BDA"/>
    <w:rsid w:val="00832FED"/>
    <w:rsid w:val="00833617"/>
    <w:rsid w:val="00833F00"/>
    <w:rsid w:val="00846123"/>
    <w:rsid w:val="00853F5F"/>
    <w:rsid w:val="00854346"/>
    <w:rsid w:val="00854DDE"/>
    <w:rsid w:val="00857588"/>
    <w:rsid w:val="00870812"/>
    <w:rsid w:val="00871578"/>
    <w:rsid w:val="00885D14"/>
    <w:rsid w:val="00890EBF"/>
    <w:rsid w:val="008A48B6"/>
    <w:rsid w:val="008A5A07"/>
    <w:rsid w:val="008A5BD2"/>
    <w:rsid w:val="008A7D46"/>
    <w:rsid w:val="008C2742"/>
    <w:rsid w:val="008C2A96"/>
    <w:rsid w:val="008C4717"/>
    <w:rsid w:val="008C47AD"/>
    <w:rsid w:val="008C7A38"/>
    <w:rsid w:val="008D3D8E"/>
    <w:rsid w:val="008D4244"/>
    <w:rsid w:val="008D5C1E"/>
    <w:rsid w:val="008D614D"/>
    <w:rsid w:val="008D6AA2"/>
    <w:rsid w:val="008E407E"/>
    <w:rsid w:val="008E6937"/>
    <w:rsid w:val="008F0988"/>
    <w:rsid w:val="008F5E52"/>
    <w:rsid w:val="008F6A34"/>
    <w:rsid w:val="00900BB0"/>
    <w:rsid w:val="0090313A"/>
    <w:rsid w:val="0090795F"/>
    <w:rsid w:val="0090796B"/>
    <w:rsid w:val="0091079D"/>
    <w:rsid w:val="00915F75"/>
    <w:rsid w:val="009168EC"/>
    <w:rsid w:val="00917D10"/>
    <w:rsid w:val="00921591"/>
    <w:rsid w:val="00926A4A"/>
    <w:rsid w:val="00927D97"/>
    <w:rsid w:val="009317F1"/>
    <w:rsid w:val="009341F2"/>
    <w:rsid w:val="0093602C"/>
    <w:rsid w:val="0094225D"/>
    <w:rsid w:val="00943EE8"/>
    <w:rsid w:val="00945086"/>
    <w:rsid w:val="009509FD"/>
    <w:rsid w:val="00951930"/>
    <w:rsid w:val="00952D5F"/>
    <w:rsid w:val="00966C0C"/>
    <w:rsid w:val="00970696"/>
    <w:rsid w:val="009824C6"/>
    <w:rsid w:val="00984CAD"/>
    <w:rsid w:val="0099487D"/>
    <w:rsid w:val="00996837"/>
    <w:rsid w:val="009976D7"/>
    <w:rsid w:val="009C0AB8"/>
    <w:rsid w:val="009C32FB"/>
    <w:rsid w:val="009C4931"/>
    <w:rsid w:val="009E013E"/>
    <w:rsid w:val="009E1011"/>
    <w:rsid w:val="009E76F2"/>
    <w:rsid w:val="009F6A34"/>
    <w:rsid w:val="00A0083E"/>
    <w:rsid w:val="00A1145F"/>
    <w:rsid w:val="00A11EE2"/>
    <w:rsid w:val="00A170AA"/>
    <w:rsid w:val="00A21CF1"/>
    <w:rsid w:val="00A22697"/>
    <w:rsid w:val="00A22A44"/>
    <w:rsid w:val="00A25DAF"/>
    <w:rsid w:val="00A31CB1"/>
    <w:rsid w:val="00A342C4"/>
    <w:rsid w:val="00A34D50"/>
    <w:rsid w:val="00A43527"/>
    <w:rsid w:val="00A46E75"/>
    <w:rsid w:val="00A50130"/>
    <w:rsid w:val="00A54B8B"/>
    <w:rsid w:val="00A55CE7"/>
    <w:rsid w:val="00A5779C"/>
    <w:rsid w:val="00A578CF"/>
    <w:rsid w:val="00A6482B"/>
    <w:rsid w:val="00A64862"/>
    <w:rsid w:val="00A71F33"/>
    <w:rsid w:val="00A744E4"/>
    <w:rsid w:val="00A803FB"/>
    <w:rsid w:val="00A86401"/>
    <w:rsid w:val="00A90DB1"/>
    <w:rsid w:val="00A92AEF"/>
    <w:rsid w:val="00A949A0"/>
    <w:rsid w:val="00AA15B8"/>
    <w:rsid w:val="00AA3173"/>
    <w:rsid w:val="00AB0B65"/>
    <w:rsid w:val="00AB49E1"/>
    <w:rsid w:val="00AB692C"/>
    <w:rsid w:val="00AD0FCB"/>
    <w:rsid w:val="00AD125D"/>
    <w:rsid w:val="00AD2518"/>
    <w:rsid w:val="00AD2C8D"/>
    <w:rsid w:val="00AD3919"/>
    <w:rsid w:val="00AD55D6"/>
    <w:rsid w:val="00AE2280"/>
    <w:rsid w:val="00AE5D87"/>
    <w:rsid w:val="00AF118A"/>
    <w:rsid w:val="00AF3F0A"/>
    <w:rsid w:val="00B01B0D"/>
    <w:rsid w:val="00B03612"/>
    <w:rsid w:val="00B07B88"/>
    <w:rsid w:val="00B15614"/>
    <w:rsid w:val="00B234EB"/>
    <w:rsid w:val="00B33649"/>
    <w:rsid w:val="00B342BA"/>
    <w:rsid w:val="00B34BE8"/>
    <w:rsid w:val="00B363C5"/>
    <w:rsid w:val="00B37032"/>
    <w:rsid w:val="00B3733E"/>
    <w:rsid w:val="00B40F95"/>
    <w:rsid w:val="00B4343A"/>
    <w:rsid w:val="00B45329"/>
    <w:rsid w:val="00B46588"/>
    <w:rsid w:val="00B50D70"/>
    <w:rsid w:val="00B511D8"/>
    <w:rsid w:val="00B52577"/>
    <w:rsid w:val="00B533CD"/>
    <w:rsid w:val="00B545BA"/>
    <w:rsid w:val="00B55312"/>
    <w:rsid w:val="00B77D98"/>
    <w:rsid w:val="00B80368"/>
    <w:rsid w:val="00B8214C"/>
    <w:rsid w:val="00B84031"/>
    <w:rsid w:val="00B84237"/>
    <w:rsid w:val="00B855AE"/>
    <w:rsid w:val="00B856DE"/>
    <w:rsid w:val="00B85C90"/>
    <w:rsid w:val="00B879CA"/>
    <w:rsid w:val="00B90626"/>
    <w:rsid w:val="00B94057"/>
    <w:rsid w:val="00B96306"/>
    <w:rsid w:val="00B97FD8"/>
    <w:rsid w:val="00BB11EA"/>
    <w:rsid w:val="00BB21A1"/>
    <w:rsid w:val="00BC2C4F"/>
    <w:rsid w:val="00BD29AE"/>
    <w:rsid w:val="00BD4448"/>
    <w:rsid w:val="00BD6C7B"/>
    <w:rsid w:val="00BE0587"/>
    <w:rsid w:val="00BE24B4"/>
    <w:rsid w:val="00BF0197"/>
    <w:rsid w:val="00C02255"/>
    <w:rsid w:val="00C05C4D"/>
    <w:rsid w:val="00C0601F"/>
    <w:rsid w:val="00C121ED"/>
    <w:rsid w:val="00C13E32"/>
    <w:rsid w:val="00C21841"/>
    <w:rsid w:val="00C21A44"/>
    <w:rsid w:val="00C303F1"/>
    <w:rsid w:val="00C31BD3"/>
    <w:rsid w:val="00C32A96"/>
    <w:rsid w:val="00C34B90"/>
    <w:rsid w:val="00C40EB4"/>
    <w:rsid w:val="00C43FCC"/>
    <w:rsid w:val="00C45F8A"/>
    <w:rsid w:val="00C46A52"/>
    <w:rsid w:val="00C47233"/>
    <w:rsid w:val="00C47B9C"/>
    <w:rsid w:val="00C47E5A"/>
    <w:rsid w:val="00C52116"/>
    <w:rsid w:val="00C52D5B"/>
    <w:rsid w:val="00C5568F"/>
    <w:rsid w:val="00C5576D"/>
    <w:rsid w:val="00C639A1"/>
    <w:rsid w:val="00C63AAC"/>
    <w:rsid w:val="00C65371"/>
    <w:rsid w:val="00C658BD"/>
    <w:rsid w:val="00C6661A"/>
    <w:rsid w:val="00C670F0"/>
    <w:rsid w:val="00C75249"/>
    <w:rsid w:val="00C9141A"/>
    <w:rsid w:val="00C91C57"/>
    <w:rsid w:val="00C94BC0"/>
    <w:rsid w:val="00C95E55"/>
    <w:rsid w:val="00C9734B"/>
    <w:rsid w:val="00CA02A5"/>
    <w:rsid w:val="00CA0D61"/>
    <w:rsid w:val="00CA2B04"/>
    <w:rsid w:val="00CA35BE"/>
    <w:rsid w:val="00CA4E92"/>
    <w:rsid w:val="00CB13D8"/>
    <w:rsid w:val="00CB78B7"/>
    <w:rsid w:val="00CC341E"/>
    <w:rsid w:val="00CC3977"/>
    <w:rsid w:val="00CC6D02"/>
    <w:rsid w:val="00CC7295"/>
    <w:rsid w:val="00CE1477"/>
    <w:rsid w:val="00CE6613"/>
    <w:rsid w:val="00CF142C"/>
    <w:rsid w:val="00CF217A"/>
    <w:rsid w:val="00D01341"/>
    <w:rsid w:val="00D0172B"/>
    <w:rsid w:val="00D032DD"/>
    <w:rsid w:val="00D04099"/>
    <w:rsid w:val="00D044F9"/>
    <w:rsid w:val="00D13345"/>
    <w:rsid w:val="00D14322"/>
    <w:rsid w:val="00D14412"/>
    <w:rsid w:val="00D212D6"/>
    <w:rsid w:val="00D22C8A"/>
    <w:rsid w:val="00D32366"/>
    <w:rsid w:val="00D32597"/>
    <w:rsid w:val="00D32CA6"/>
    <w:rsid w:val="00D40699"/>
    <w:rsid w:val="00D42554"/>
    <w:rsid w:val="00D43285"/>
    <w:rsid w:val="00D44D12"/>
    <w:rsid w:val="00D53361"/>
    <w:rsid w:val="00D53636"/>
    <w:rsid w:val="00D56EA3"/>
    <w:rsid w:val="00D62F3E"/>
    <w:rsid w:val="00D74D2C"/>
    <w:rsid w:val="00D777F0"/>
    <w:rsid w:val="00D809CA"/>
    <w:rsid w:val="00D8206A"/>
    <w:rsid w:val="00D8237D"/>
    <w:rsid w:val="00D843FE"/>
    <w:rsid w:val="00D85DED"/>
    <w:rsid w:val="00D86F59"/>
    <w:rsid w:val="00D90D8A"/>
    <w:rsid w:val="00DA0DB4"/>
    <w:rsid w:val="00DA4B79"/>
    <w:rsid w:val="00DA7A95"/>
    <w:rsid w:val="00DD26FD"/>
    <w:rsid w:val="00DD624D"/>
    <w:rsid w:val="00DD66F4"/>
    <w:rsid w:val="00DE5055"/>
    <w:rsid w:val="00E0352E"/>
    <w:rsid w:val="00E0596C"/>
    <w:rsid w:val="00E06624"/>
    <w:rsid w:val="00E205D2"/>
    <w:rsid w:val="00E21BA6"/>
    <w:rsid w:val="00E25050"/>
    <w:rsid w:val="00E271D3"/>
    <w:rsid w:val="00E3219E"/>
    <w:rsid w:val="00E3234B"/>
    <w:rsid w:val="00E3718D"/>
    <w:rsid w:val="00E40E9B"/>
    <w:rsid w:val="00E41261"/>
    <w:rsid w:val="00E436B1"/>
    <w:rsid w:val="00E43D10"/>
    <w:rsid w:val="00E44BDC"/>
    <w:rsid w:val="00E46BD6"/>
    <w:rsid w:val="00E57D28"/>
    <w:rsid w:val="00E63E36"/>
    <w:rsid w:val="00E64842"/>
    <w:rsid w:val="00E64CD9"/>
    <w:rsid w:val="00E7611F"/>
    <w:rsid w:val="00E81FF1"/>
    <w:rsid w:val="00E860CE"/>
    <w:rsid w:val="00E8693F"/>
    <w:rsid w:val="00E87067"/>
    <w:rsid w:val="00E8712F"/>
    <w:rsid w:val="00E966DB"/>
    <w:rsid w:val="00EA70BA"/>
    <w:rsid w:val="00EB58DA"/>
    <w:rsid w:val="00EB5E6E"/>
    <w:rsid w:val="00EB6722"/>
    <w:rsid w:val="00EC4ACD"/>
    <w:rsid w:val="00EC672D"/>
    <w:rsid w:val="00EC7C81"/>
    <w:rsid w:val="00ED0F73"/>
    <w:rsid w:val="00ED2251"/>
    <w:rsid w:val="00ED2CD4"/>
    <w:rsid w:val="00ED2CDB"/>
    <w:rsid w:val="00EE3211"/>
    <w:rsid w:val="00EE6FB1"/>
    <w:rsid w:val="00EF67A1"/>
    <w:rsid w:val="00EF6880"/>
    <w:rsid w:val="00F0188B"/>
    <w:rsid w:val="00F054DC"/>
    <w:rsid w:val="00F17383"/>
    <w:rsid w:val="00F25979"/>
    <w:rsid w:val="00F26858"/>
    <w:rsid w:val="00F31611"/>
    <w:rsid w:val="00F4265B"/>
    <w:rsid w:val="00F47F3F"/>
    <w:rsid w:val="00F50E69"/>
    <w:rsid w:val="00F531F1"/>
    <w:rsid w:val="00F5471C"/>
    <w:rsid w:val="00F659B7"/>
    <w:rsid w:val="00F7250C"/>
    <w:rsid w:val="00F748CA"/>
    <w:rsid w:val="00F75178"/>
    <w:rsid w:val="00F85F79"/>
    <w:rsid w:val="00F865BD"/>
    <w:rsid w:val="00F93AD1"/>
    <w:rsid w:val="00F95761"/>
    <w:rsid w:val="00FA1998"/>
    <w:rsid w:val="00FA36B8"/>
    <w:rsid w:val="00FA589D"/>
    <w:rsid w:val="00FB6404"/>
    <w:rsid w:val="00FC0464"/>
    <w:rsid w:val="00FC458D"/>
    <w:rsid w:val="00FD0A00"/>
    <w:rsid w:val="00FD1384"/>
    <w:rsid w:val="00FD2C52"/>
    <w:rsid w:val="00FD6B26"/>
    <w:rsid w:val="00FE6378"/>
    <w:rsid w:val="00FE6FAC"/>
    <w:rsid w:val="00FE729E"/>
    <w:rsid w:val="00FF15C5"/>
    <w:rsid w:val="00FF4C31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3A74B3"/>
    <w:pPr>
      <w:spacing w:after="200"/>
    </w:pPr>
    <w:rPr>
      <w:i/>
      <w:iCs/>
      <w:color w:val="000000" w:themeColor="text1"/>
      <w:szCs w:val="18"/>
    </w:rPr>
  </w:style>
  <w:style w:type="table" w:styleId="GridTable1Light">
    <w:name w:val="Grid Table 1 Light"/>
    <w:basedOn w:val="TableNormal"/>
    <w:uiPriority w:val="46"/>
    <w:rsid w:val="00A21CF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A21CF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CF7B0-4614-458D-8772-987E5570F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364</TotalTime>
  <Pages>9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Jonathan Adrian</cp:lastModifiedBy>
  <cp:revision>156</cp:revision>
  <cp:lastPrinted>2012-09-10T04:38:00Z</cp:lastPrinted>
  <dcterms:created xsi:type="dcterms:W3CDTF">2022-04-01T06:03:00Z</dcterms:created>
  <dcterms:modified xsi:type="dcterms:W3CDTF">2022-06-14T07:00:00Z</dcterms:modified>
</cp:coreProperties>
</file>